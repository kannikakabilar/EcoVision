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webSettings.xml" ContentType="application/vnd.openxmlformats-officedocument.wordprocessingml.web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74A1E" w14:textId="0FD4DF07" w:rsidR="00B476A0" w:rsidRPr="00565519" w:rsidRDefault="00B476A0" w:rsidP="00B476A0">
      <w:pPr>
        <w:pStyle w:val="Subtitle"/>
        <w:jc w:val="both"/>
        <w:rPr>
          <w:i/>
          <w:iCs/>
        </w:rPr>
      </w:pPr>
      <w:r>
        <w:rPr>
          <w:b/>
          <w:bCs/>
          <w:sz w:val="44"/>
          <w:szCs w:val="44"/>
        </w:rPr>
        <w:t xml:space="preserve">                                   </w:t>
      </w:r>
      <w:proofErr w:type="spellStart"/>
      <w:r w:rsidRPr="00565519">
        <w:rPr>
          <w:b/>
          <w:bCs/>
          <w:sz w:val="44"/>
          <w:szCs w:val="44"/>
        </w:rPr>
        <w:t>Eco</w:t>
      </w:r>
      <w:r>
        <w:rPr>
          <w:b/>
          <w:bCs/>
          <w:sz w:val="44"/>
          <w:szCs w:val="44"/>
        </w:rPr>
        <w:t>Sync</w:t>
      </w:r>
      <w:proofErr w:type="spellEnd"/>
      <w:r>
        <w:rPr>
          <w:b/>
          <w:bCs/>
          <w:sz w:val="44"/>
          <w:szCs w:val="44"/>
        </w:rPr>
        <w:t xml:space="preserve">             </w:t>
      </w:r>
      <w:r w:rsidRPr="007311DA">
        <w:rPr>
          <w:rFonts w:ascii="Helvetica Neue" w:hAnsi="Helvetica Neue"/>
          <w:noProof/>
        </w:rPr>
        <w:drawing>
          <wp:inline distT="0" distB="0" distL="0" distR="0" wp14:anchorId="3550DF63" wp14:editId="7A96B4AC">
            <wp:extent cx="888267" cy="818866"/>
            <wp:effectExtent l="0" t="0" r="1270" b="0"/>
            <wp:docPr id="1954084406"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12889" name="Picture 1">
                      <a:extLst>
                        <a:ext uri="{C183D7F6-B498-43B3-948B-1728B52AA6E4}">
                          <adec:decorative xmlns:adec="http://schemas.microsoft.com/office/drawing/2017/decorative" val="1"/>
                        </a:ext>
                      </a:extLst>
                    </pic:cNvPr>
                    <pic:cNvPicPr/>
                  </pic:nvPicPr>
                  <pic:blipFill>
                    <a:blip r:embed="rId7"/>
                    <a:stretch>
                      <a:fillRect/>
                    </a:stretch>
                  </pic:blipFill>
                  <pic:spPr>
                    <a:xfrm>
                      <a:off x="0" y="0"/>
                      <a:ext cx="952824" cy="878379"/>
                    </a:xfrm>
                    <a:prstGeom prst="rect">
                      <a:avLst/>
                    </a:prstGeom>
                  </pic:spPr>
                </pic:pic>
              </a:graphicData>
            </a:graphic>
          </wp:inline>
        </w:drawing>
      </w:r>
      <w:r w:rsidRPr="00565519">
        <w:br/>
      </w:r>
      <w:r w:rsidRPr="00565519">
        <w:rPr>
          <w:i/>
          <w:iCs/>
        </w:rPr>
        <w:t xml:space="preserve">      </w:t>
      </w:r>
      <w:r>
        <w:rPr>
          <w:i/>
          <w:iCs/>
        </w:rPr>
        <w:t xml:space="preserve">                      </w:t>
      </w:r>
      <w:r w:rsidRPr="00565519">
        <w:rPr>
          <w:i/>
          <w:iCs/>
        </w:rPr>
        <w:t>Empowering Eco-Friendly Technology</w:t>
      </w:r>
    </w:p>
    <w:p w14:paraId="07E34814" w14:textId="77777777" w:rsidR="00B476A0" w:rsidRDefault="00B476A0" w:rsidP="00B476A0">
      <w:pPr>
        <w:pStyle w:val="Subtitle"/>
      </w:pPr>
    </w:p>
    <w:p w14:paraId="7845E96E" w14:textId="79B6DADD" w:rsidR="00144CD0" w:rsidRPr="007311DA" w:rsidRDefault="00B476A0">
      <w:pPr>
        <w:pStyle w:val="Author"/>
        <w:rPr>
          <w:rFonts w:ascii="Helvetica Neue" w:hAnsi="Helvetica Neue"/>
        </w:rPr>
      </w:pPr>
      <w:r>
        <w:rPr>
          <w:rFonts w:ascii="Helvetica Neue" w:hAnsi="Helvetica Neue"/>
        </w:rPr>
        <w:br/>
      </w:r>
      <w:r w:rsidR="00240DC0" w:rsidRPr="007311DA">
        <w:rPr>
          <w:rFonts w:ascii="Helvetica Neue" w:hAnsi="Helvetica Neue"/>
        </w:rPr>
        <w:t>Praveen Kumar Madhava Rao</w:t>
      </w:r>
      <w:r w:rsidR="00240DC0" w:rsidRPr="007311DA">
        <w:rPr>
          <w:rFonts w:ascii="Helvetica Neue" w:hAnsi="Helvetica Neue"/>
        </w:rPr>
        <w:br/>
      </w:r>
      <w:proofErr w:type="spellStart"/>
      <w:r w:rsidR="00240DC0" w:rsidRPr="007311DA">
        <w:rPr>
          <w:rFonts w:ascii="Helvetica Neue" w:hAnsi="Helvetica Neue"/>
        </w:rPr>
        <w:t>VidyaSree</w:t>
      </w:r>
      <w:proofErr w:type="spellEnd"/>
      <w:r w:rsidR="00240DC0" w:rsidRPr="007311DA">
        <w:rPr>
          <w:rFonts w:ascii="Helvetica Neue" w:hAnsi="Helvetica Neue"/>
        </w:rPr>
        <w:t xml:space="preserve"> </w:t>
      </w:r>
      <w:proofErr w:type="spellStart"/>
      <w:r w:rsidR="00240DC0" w:rsidRPr="007311DA">
        <w:rPr>
          <w:rFonts w:ascii="Helvetica Neue" w:hAnsi="Helvetica Neue"/>
        </w:rPr>
        <w:t>Bharathwaj</w:t>
      </w:r>
      <w:proofErr w:type="spellEnd"/>
    </w:p>
    <w:p w14:paraId="6909C043" w14:textId="0AB8134E" w:rsidR="00240DC0" w:rsidRPr="007311DA" w:rsidRDefault="00240DC0">
      <w:pPr>
        <w:pStyle w:val="Author"/>
        <w:rPr>
          <w:rFonts w:ascii="Helvetica Neue" w:hAnsi="Helvetica Neue"/>
        </w:rPr>
      </w:pPr>
      <w:proofErr w:type="spellStart"/>
      <w:r w:rsidRPr="007311DA">
        <w:rPr>
          <w:rFonts w:ascii="Helvetica Neue" w:hAnsi="Helvetica Neue"/>
        </w:rPr>
        <w:t>Sasikala</w:t>
      </w:r>
      <w:proofErr w:type="spellEnd"/>
      <w:r w:rsidRPr="007311DA">
        <w:rPr>
          <w:rFonts w:ascii="Helvetica Neue" w:hAnsi="Helvetica Neue"/>
        </w:rPr>
        <w:t xml:space="preserve"> </w:t>
      </w:r>
      <w:proofErr w:type="spellStart"/>
      <w:r w:rsidRPr="007311DA">
        <w:rPr>
          <w:rFonts w:ascii="Helvetica Neue" w:hAnsi="Helvetica Neue"/>
        </w:rPr>
        <w:t>Palanisamy</w:t>
      </w:r>
      <w:proofErr w:type="spellEnd"/>
    </w:p>
    <w:p w14:paraId="11A663F3" w14:textId="71548BD3" w:rsidR="00240DC0" w:rsidRPr="007311DA" w:rsidRDefault="00240DC0">
      <w:pPr>
        <w:pStyle w:val="Author"/>
        <w:rPr>
          <w:rFonts w:ascii="Helvetica Neue" w:hAnsi="Helvetica Neue"/>
        </w:rPr>
      </w:pPr>
      <w:r w:rsidRPr="007311DA">
        <w:rPr>
          <w:rFonts w:ascii="Helvetica Neue" w:hAnsi="Helvetica Neue"/>
        </w:rPr>
        <w:t xml:space="preserve">Amani </w:t>
      </w:r>
      <w:proofErr w:type="spellStart"/>
      <w:r w:rsidRPr="007311DA">
        <w:rPr>
          <w:rFonts w:ascii="Helvetica Neue" w:hAnsi="Helvetica Neue"/>
        </w:rPr>
        <w:t>Gaddamedi</w:t>
      </w:r>
      <w:proofErr w:type="spellEnd"/>
    </w:p>
    <w:p w14:paraId="35832536" w14:textId="62D9CFCB" w:rsidR="00043D98" w:rsidRPr="007311DA" w:rsidRDefault="00043D98">
      <w:pPr>
        <w:pStyle w:val="Author"/>
        <w:rPr>
          <w:rFonts w:ascii="Helvetica Neue" w:hAnsi="Helvetica Neue"/>
        </w:rPr>
      </w:pPr>
      <w:proofErr w:type="spellStart"/>
      <w:r w:rsidRPr="007311DA">
        <w:rPr>
          <w:rFonts w:ascii="Helvetica Neue" w:hAnsi="Helvetica Neue"/>
        </w:rPr>
        <w:t>Kannika</w:t>
      </w:r>
      <w:proofErr w:type="spellEnd"/>
      <w:r w:rsidRPr="007311DA">
        <w:rPr>
          <w:rFonts w:ascii="Helvetica Neue" w:hAnsi="Helvetica Neue"/>
        </w:rPr>
        <w:t xml:space="preserve"> </w:t>
      </w:r>
      <w:proofErr w:type="spellStart"/>
      <w:r w:rsidRPr="007311DA">
        <w:rPr>
          <w:rFonts w:ascii="Helvetica Neue" w:hAnsi="Helvetica Neue"/>
        </w:rPr>
        <w:t>Kabilar</w:t>
      </w:r>
      <w:proofErr w:type="spellEnd"/>
    </w:p>
    <w:p w14:paraId="28FCF967" w14:textId="0BF8BC8A" w:rsidR="00043D98" w:rsidRPr="007311DA" w:rsidRDefault="00240DC0">
      <w:pPr>
        <w:pStyle w:val="Author"/>
        <w:rPr>
          <w:rFonts w:ascii="Helvetica Neue" w:hAnsi="Helvetica Neue"/>
        </w:rPr>
      </w:pPr>
      <w:r w:rsidRPr="007311DA">
        <w:rPr>
          <w:rFonts w:ascii="Helvetica Neue" w:hAnsi="Helvetica Neue"/>
        </w:rPr>
        <w:t xml:space="preserve">Adrianna </w:t>
      </w:r>
      <w:proofErr w:type="spellStart"/>
      <w:r w:rsidRPr="007311DA">
        <w:rPr>
          <w:rFonts w:ascii="Helvetica Neue" w:hAnsi="Helvetica Neue"/>
        </w:rPr>
        <w:t>Kocyba</w:t>
      </w:r>
      <w:proofErr w:type="spellEnd"/>
      <w:r w:rsidRPr="007311DA">
        <w:rPr>
          <w:rFonts w:ascii="Helvetica Neue" w:hAnsi="Helvetica Neue"/>
        </w:rPr>
        <w:t>-Kostecka</w:t>
      </w:r>
      <w:r w:rsidRPr="007311DA">
        <w:rPr>
          <w:rFonts w:ascii="Helvetica Neue" w:hAnsi="Helvetica Neue"/>
        </w:rPr>
        <w:br/>
      </w:r>
      <w:proofErr w:type="spellStart"/>
      <w:r w:rsidRPr="007311DA">
        <w:rPr>
          <w:rFonts w:ascii="Helvetica Neue" w:hAnsi="Helvetica Neue"/>
        </w:rPr>
        <w:t>Prema</w:t>
      </w:r>
      <w:proofErr w:type="spellEnd"/>
      <w:r w:rsidRPr="007311DA">
        <w:rPr>
          <w:rFonts w:ascii="Helvetica Neue" w:hAnsi="Helvetica Neue"/>
        </w:rPr>
        <w:t xml:space="preserve"> </w:t>
      </w:r>
      <w:proofErr w:type="spellStart"/>
      <w:r w:rsidRPr="007311DA">
        <w:rPr>
          <w:rFonts w:ascii="Helvetica Neue" w:hAnsi="Helvetica Neue"/>
        </w:rPr>
        <w:t>Vivekanandan</w:t>
      </w:r>
      <w:proofErr w:type="spellEnd"/>
    </w:p>
    <w:p w14:paraId="2D190644" w14:textId="143831CF" w:rsidR="00144CD0" w:rsidRPr="007311DA" w:rsidRDefault="00240DC0" w:rsidP="00B476A0">
      <w:pPr>
        <w:pStyle w:val="Author"/>
        <w:rPr>
          <w:rFonts w:ascii="Helvetica Neue" w:hAnsi="Helvetica Neue"/>
        </w:rPr>
      </w:pPr>
      <w:r w:rsidRPr="007311DA">
        <w:rPr>
          <w:rFonts w:ascii="Helvetica Neue" w:hAnsi="Helvetica Neue"/>
        </w:rPr>
        <w:t>Pe</w:t>
      </w:r>
      <w:r w:rsidR="00402CEC">
        <w:rPr>
          <w:rFonts w:ascii="Helvetica Neue" w:hAnsi="Helvetica Neue"/>
        </w:rPr>
        <w:t>d</w:t>
      </w:r>
      <w:r w:rsidRPr="007311DA">
        <w:rPr>
          <w:rFonts w:ascii="Helvetica Neue" w:hAnsi="Helvetica Neue"/>
        </w:rPr>
        <w:t>ro Soares</w:t>
      </w:r>
    </w:p>
    <w:p w14:paraId="0F4B9B26" w14:textId="77777777" w:rsidR="00AB77DB" w:rsidRPr="00AB77DB" w:rsidRDefault="00AB77DB" w:rsidP="00AB77DB">
      <w:pPr>
        <w:rPr>
          <w:rFonts w:ascii="Helvetica Neue" w:hAnsi="Helvetica Neue"/>
          <w:lang w:val="en-CZ"/>
        </w:rPr>
      </w:pPr>
      <w:r w:rsidRPr="00AB77DB">
        <w:rPr>
          <w:rFonts w:ascii="Helvetica Neue" w:hAnsi="Helvetica Neue"/>
          <w:b/>
          <w:bCs/>
          <w:lang w:val="en-CZ"/>
        </w:rPr>
        <w:t>EcoBuddy 5.0: A Global Sustainability Symphony - Where Local Actions Compose Global Harmony</w:t>
      </w:r>
    </w:p>
    <w:p w14:paraId="628BC24A" w14:textId="77777777" w:rsidR="00AB77DB" w:rsidRPr="00AB77DB" w:rsidRDefault="00AB77DB" w:rsidP="00AB77DB">
      <w:pPr>
        <w:rPr>
          <w:rFonts w:ascii="Helvetica Neue" w:hAnsi="Helvetica Neue"/>
          <w:lang w:val="en-CZ"/>
        </w:rPr>
      </w:pPr>
      <w:r w:rsidRPr="00AB77DB">
        <w:rPr>
          <w:rFonts w:ascii="Helvetica Neue" w:hAnsi="Helvetica Neue"/>
          <w:lang w:val="en-CZ"/>
        </w:rPr>
        <w:t>Imagine a world where your daily choices, from your morning jog to your grocery list, contribute to a powerful movement for a healthier planet. A world where you connect with like-minded individuals across the globe, sharing tips, celebrating milestones, and composing a symphony of collective impact. That's the power of EcoBuddy 5.0, a groundbreaking initiative by XYZ Company, built by a geographically diverse team like yours, united by a passion for a sustainable future.</w:t>
      </w:r>
    </w:p>
    <w:p w14:paraId="26A987A5" w14:textId="77777777" w:rsidR="00AB77DB" w:rsidRPr="00AB77DB" w:rsidRDefault="00AB77DB" w:rsidP="00AB77DB">
      <w:pPr>
        <w:rPr>
          <w:rFonts w:ascii="Helvetica Neue" w:hAnsi="Helvetica Neue"/>
          <w:lang w:val="en-CZ"/>
        </w:rPr>
      </w:pPr>
      <w:r w:rsidRPr="00AB77DB">
        <w:rPr>
          <w:rFonts w:ascii="Helvetica Neue" w:hAnsi="Helvetica Neue"/>
          <w:b/>
          <w:bCs/>
          <w:lang w:val="en-CZ"/>
        </w:rPr>
        <w:t>The Challenge:</w:t>
      </w:r>
      <w:r w:rsidRPr="00AB77DB">
        <w:rPr>
          <w:rFonts w:ascii="Helvetica Neue" w:hAnsi="Helvetica Neue"/>
          <w:lang w:val="en-CZ"/>
        </w:rPr>
        <w:t xml:space="preserve"> Traditional corporate sustainability efforts often feel isolated, focusing on individual companies without fostering a sense of community or global impact.</w:t>
      </w:r>
    </w:p>
    <w:p w14:paraId="50C59AF5" w14:textId="77777777" w:rsidR="00AB77DB" w:rsidRPr="00AB77DB" w:rsidRDefault="00AB77DB" w:rsidP="00AB77DB">
      <w:pPr>
        <w:rPr>
          <w:rFonts w:ascii="Helvetica Neue" w:hAnsi="Helvetica Neue"/>
          <w:lang w:val="en-CZ"/>
        </w:rPr>
      </w:pPr>
      <w:r w:rsidRPr="00AB77DB">
        <w:rPr>
          <w:rFonts w:ascii="Helvetica Neue" w:hAnsi="Helvetica Neue"/>
          <w:b/>
          <w:bCs/>
          <w:lang w:val="en-CZ"/>
        </w:rPr>
        <w:t>Introducing EcoBuddy 5.0: Your Sustainability Conductor and Community Hub:</w:t>
      </w:r>
    </w:p>
    <w:p w14:paraId="47D696EC" w14:textId="77777777" w:rsidR="00AB77DB" w:rsidRPr="00AB77DB" w:rsidRDefault="00AB77DB" w:rsidP="00AB77DB">
      <w:pPr>
        <w:numPr>
          <w:ilvl w:val="0"/>
          <w:numId w:val="54"/>
        </w:numPr>
        <w:rPr>
          <w:rFonts w:ascii="Helvetica Neue" w:hAnsi="Helvetica Neue"/>
          <w:lang w:val="en-CZ"/>
        </w:rPr>
      </w:pPr>
      <w:r w:rsidRPr="00AB77DB">
        <w:rPr>
          <w:rFonts w:ascii="Helvetica Neue" w:hAnsi="Helvetica Neue"/>
          <w:b/>
          <w:bCs/>
          <w:lang w:val="en-CZ"/>
        </w:rPr>
        <w:t>Effortless Participation:</w:t>
      </w:r>
      <w:r w:rsidRPr="00AB77DB">
        <w:rPr>
          <w:rFonts w:ascii="Helvetica Neue" w:hAnsi="Helvetica Neue"/>
          <w:lang w:val="en-CZ"/>
        </w:rPr>
        <w:t> Seamlessly connect EcoBuddy 5.0 with your existing sustainability apps. With your consent, it anonymously collects data points to paint a personalized picture of your sustainability journey.</w:t>
      </w:r>
    </w:p>
    <w:p w14:paraId="0E68C77C" w14:textId="77777777" w:rsidR="00AB77DB" w:rsidRPr="00AB77DB" w:rsidRDefault="00AB77DB" w:rsidP="00AB77DB">
      <w:pPr>
        <w:numPr>
          <w:ilvl w:val="0"/>
          <w:numId w:val="54"/>
        </w:numPr>
        <w:rPr>
          <w:rFonts w:ascii="Helvetica Neue" w:hAnsi="Helvetica Neue"/>
          <w:lang w:val="en-CZ"/>
        </w:rPr>
      </w:pPr>
      <w:r w:rsidRPr="00AB77DB">
        <w:rPr>
          <w:rFonts w:ascii="Helvetica Neue" w:hAnsi="Helvetica Neue"/>
          <w:b/>
          <w:bCs/>
          <w:lang w:val="en-CZ"/>
        </w:rPr>
        <w:t>Your Daily Sustainability Scorecard:</w:t>
      </w:r>
      <w:r w:rsidRPr="00AB77DB">
        <w:rPr>
          <w:rFonts w:ascii="Helvetica Neue" w:hAnsi="Helvetica Neue"/>
          <w:lang w:val="en-CZ"/>
        </w:rPr>
        <w:t> EcoBuddy's AI assistant analyzes your data and provides </w:t>
      </w:r>
      <w:r w:rsidRPr="00AB77DB">
        <w:rPr>
          <w:rFonts w:ascii="Helvetica Neue" w:hAnsi="Helvetica Neue"/>
          <w:b/>
          <w:bCs/>
          <w:lang w:val="en-CZ"/>
        </w:rPr>
        <w:t>daily, weekly, and monthly personalized plans</w:t>
      </w:r>
      <w:r w:rsidRPr="00AB77DB">
        <w:rPr>
          <w:rFonts w:ascii="Helvetica Neue" w:hAnsi="Helvetica Neue"/>
          <w:lang w:val="en-CZ"/>
        </w:rPr>
        <w:t xml:space="preserve">. It also </w:t>
      </w:r>
      <w:r w:rsidRPr="00AB77DB">
        <w:rPr>
          <w:rFonts w:ascii="Helvetica Neue" w:hAnsi="Helvetica Neue"/>
          <w:lang w:val="en-CZ"/>
        </w:rPr>
        <w:lastRenderedPageBreak/>
        <w:t>connects you with a local community leaderboard, where you can see the impact of your actions compared to your neighbors.</w:t>
      </w:r>
    </w:p>
    <w:p w14:paraId="64B99B2A" w14:textId="77777777" w:rsidR="00AB77DB" w:rsidRPr="00AB77DB" w:rsidRDefault="00AB77DB" w:rsidP="00AB77DB">
      <w:pPr>
        <w:numPr>
          <w:ilvl w:val="0"/>
          <w:numId w:val="54"/>
        </w:numPr>
        <w:rPr>
          <w:rFonts w:ascii="Helvetica Neue" w:hAnsi="Helvetica Neue"/>
          <w:lang w:val="en-CZ"/>
        </w:rPr>
      </w:pPr>
      <w:r w:rsidRPr="00AB77DB">
        <w:rPr>
          <w:rFonts w:ascii="Helvetica Neue" w:hAnsi="Helvetica Neue"/>
          <w:b/>
          <w:bCs/>
          <w:lang w:val="en-CZ"/>
        </w:rPr>
        <w:t>The "Eco-Buddy" Feature - Finding Your Local Sustainability Partner:</w:t>
      </w:r>
      <w:r w:rsidRPr="00AB77DB">
        <w:rPr>
          <w:rFonts w:ascii="Helvetica Neue" w:hAnsi="Helvetica Neue"/>
          <w:lang w:val="en-CZ"/>
        </w:rPr>
        <w:t> EcoBuddy connects you with a local colleague or neighbor also striving for sustainability. Share tips, celebrate local initiatives, and hold each other accountable, creating a </w:t>
      </w:r>
      <w:r w:rsidRPr="00AB77DB">
        <w:rPr>
          <w:rFonts w:ascii="Helvetica Neue" w:hAnsi="Helvetica Neue"/>
          <w:b/>
          <w:bCs/>
          <w:lang w:val="en-CZ"/>
        </w:rPr>
        <w:t>vibrant local community</w:t>
      </w:r>
      <w:r w:rsidRPr="00AB77DB">
        <w:rPr>
          <w:rFonts w:ascii="Helvetica Neue" w:hAnsi="Helvetica Neue"/>
          <w:lang w:val="en-CZ"/>
        </w:rPr>
        <w:t> that drives collective action.</w:t>
      </w:r>
    </w:p>
    <w:p w14:paraId="3F828029" w14:textId="77777777" w:rsidR="00AB77DB" w:rsidRPr="00AB77DB" w:rsidRDefault="00AB77DB" w:rsidP="00AB77DB">
      <w:pPr>
        <w:rPr>
          <w:rFonts w:ascii="Helvetica Neue" w:hAnsi="Helvetica Neue"/>
          <w:lang w:val="en-CZ"/>
        </w:rPr>
      </w:pPr>
      <w:r w:rsidRPr="00AB77DB">
        <w:rPr>
          <w:rFonts w:ascii="Helvetica Neue" w:hAnsi="Helvetica Neue"/>
          <w:b/>
          <w:bCs/>
          <w:lang w:val="en-CZ"/>
        </w:rPr>
        <w:t>A Story of Local and Global Impact:</w:t>
      </w:r>
    </w:p>
    <w:p w14:paraId="0C7B7FF0" w14:textId="77777777" w:rsidR="00AB77DB" w:rsidRPr="00AB77DB" w:rsidRDefault="00AB77DB" w:rsidP="00AB77DB">
      <w:pPr>
        <w:rPr>
          <w:rFonts w:ascii="Helvetica Neue" w:hAnsi="Helvetica Neue"/>
          <w:lang w:val="en-CZ"/>
        </w:rPr>
      </w:pPr>
      <w:r w:rsidRPr="00AB77DB">
        <w:rPr>
          <w:rFonts w:ascii="Helvetica Neue" w:hAnsi="Helvetica Neue"/>
          <w:lang w:val="en-CZ"/>
        </w:rPr>
        <w:t>Meet Sarah, a Marketing Manager at XYZ Company in Mumbai. Sarah's passionate about reducing her carbon footprint. She connects EcoBuddy with her smart home system and fitness tracker.</w:t>
      </w:r>
    </w:p>
    <w:p w14:paraId="78E7C1E5" w14:textId="77777777" w:rsidR="00AB77DB" w:rsidRPr="00AB77DB" w:rsidRDefault="00AB77DB" w:rsidP="00AB77DB">
      <w:pPr>
        <w:numPr>
          <w:ilvl w:val="0"/>
          <w:numId w:val="55"/>
        </w:numPr>
        <w:rPr>
          <w:rFonts w:ascii="Helvetica Neue" w:hAnsi="Helvetica Neue"/>
          <w:lang w:val="en-CZ"/>
        </w:rPr>
      </w:pPr>
      <w:r w:rsidRPr="00AB77DB">
        <w:rPr>
          <w:rFonts w:ascii="Helvetica Neue" w:hAnsi="Helvetica Neue"/>
          <w:b/>
          <w:bCs/>
          <w:lang w:val="en-CZ"/>
        </w:rPr>
        <w:t>EcoBuddy anonymously analyzes her data.</w:t>
      </w:r>
      <w:r w:rsidRPr="00AB77DB">
        <w:rPr>
          <w:rFonts w:ascii="Helvetica Neue" w:hAnsi="Helvetica Neue"/>
          <w:lang w:val="en-CZ"/>
        </w:rPr>
        <w:t> It reveals Sarah's energy consumption is lower than the Mumbai average, but her commute generates higher emissions.</w:t>
      </w:r>
    </w:p>
    <w:p w14:paraId="6E0678BB" w14:textId="77777777" w:rsidR="00AB77DB" w:rsidRPr="00AB77DB" w:rsidRDefault="00AB77DB" w:rsidP="00AB77DB">
      <w:pPr>
        <w:numPr>
          <w:ilvl w:val="0"/>
          <w:numId w:val="55"/>
        </w:numPr>
        <w:rPr>
          <w:rFonts w:ascii="Helvetica Neue" w:hAnsi="Helvetica Neue"/>
          <w:lang w:val="en-CZ"/>
        </w:rPr>
      </w:pPr>
      <w:r w:rsidRPr="00AB77DB">
        <w:rPr>
          <w:rFonts w:ascii="Helvetica Neue" w:hAnsi="Helvetica Neue"/>
          <w:b/>
          <w:bCs/>
          <w:lang w:val="en-CZ"/>
        </w:rPr>
        <w:t>Personalized Insights and Local Action:</w:t>
      </w:r>
      <w:r w:rsidRPr="00AB77DB">
        <w:rPr>
          <w:rFonts w:ascii="Helvetica Neue" w:hAnsi="Helvetica Neue"/>
          <w:lang w:val="en-CZ"/>
        </w:rPr>
        <w:t> EcoBuddy suggests carpooling options and showcases local cycling paths, along with estimated CO2 savings. Sarah sees she's close to the top of the local leaderboard, motivating her to do more.</w:t>
      </w:r>
    </w:p>
    <w:p w14:paraId="09529898" w14:textId="77777777" w:rsidR="00AB77DB" w:rsidRPr="00AB77DB" w:rsidRDefault="00AB77DB" w:rsidP="00AB77DB">
      <w:pPr>
        <w:numPr>
          <w:ilvl w:val="0"/>
          <w:numId w:val="55"/>
        </w:numPr>
        <w:rPr>
          <w:rFonts w:ascii="Helvetica Neue" w:hAnsi="Helvetica Neue"/>
          <w:lang w:val="en-CZ"/>
        </w:rPr>
      </w:pPr>
      <w:r w:rsidRPr="00AB77DB">
        <w:rPr>
          <w:rFonts w:ascii="Helvetica Neue" w:hAnsi="Helvetica Neue"/>
          <w:b/>
          <w:bCs/>
          <w:lang w:val="en-CZ"/>
        </w:rPr>
        <w:t>Enter Priya, Sarah's Eco-Buddy in Mumbai.</w:t>
      </w:r>
      <w:r w:rsidRPr="00AB77DB">
        <w:rPr>
          <w:rFonts w:ascii="Helvetica Neue" w:hAnsi="Helvetica Neue"/>
          <w:lang w:val="en-CZ"/>
        </w:rPr>
        <w:t> Priya shares tips on using public transport and suggests joining a local community clean-up event. They hold each other accountable and celebrate exceeding their individual CO2 reduction targets.</w:t>
      </w:r>
    </w:p>
    <w:p w14:paraId="40B4C008" w14:textId="77777777" w:rsidR="00AB77DB" w:rsidRPr="00AB77DB" w:rsidRDefault="00AB77DB" w:rsidP="00AB77DB">
      <w:pPr>
        <w:rPr>
          <w:rFonts w:ascii="Helvetica Neue" w:hAnsi="Helvetica Neue"/>
          <w:lang w:val="en-CZ"/>
        </w:rPr>
      </w:pPr>
      <w:r w:rsidRPr="00AB77DB">
        <w:rPr>
          <w:rFonts w:ascii="Helvetica Neue" w:hAnsi="Helvetica Neue"/>
          <w:b/>
          <w:bCs/>
          <w:lang w:val="en-CZ"/>
        </w:rPr>
        <w:t>Beyond Local Action - The Global Sustainability Symphony:</w:t>
      </w:r>
    </w:p>
    <w:p w14:paraId="7137D150" w14:textId="77777777" w:rsidR="00AB77DB" w:rsidRPr="00AB77DB" w:rsidRDefault="00AB77DB" w:rsidP="00AB77DB">
      <w:pPr>
        <w:numPr>
          <w:ilvl w:val="0"/>
          <w:numId w:val="56"/>
        </w:numPr>
        <w:rPr>
          <w:rFonts w:ascii="Helvetica Neue" w:hAnsi="Helvetica Neue"/>
          <w:lang w:val="en-CZ"/>
        </w:rPr>
      </w:pPr>
      <w:r w:rsidRPr="00AB77DB">
        <w:rPr>
          <w:rFonts w:ascii="Helvetica Neue" w:hAnsi="Helvetica Neue"/>
          <w:b/>
          <w:bCs/>
          <w:lang w:val="en-CZ"/>
        </w:rPr>
        <w:t>The anonymized data Sarah and Priya contribute</w:t>
      </w:r>
      <w:r w:rsidRPr="00AB77DB">
        <w:rPr>
          <w:rFonts w:ascii="Helvetica Neue" w:hAnsi="Helvetica Neue"/>
          <w:lang w:val="en-CZ"/>
        </w:rPr>
        <w:t> helps XYZ Company understand broader sustainability trends and identify areas for improvement across its global operations. More importantly, it feeds into the anonymized data pool accessible through the secure "Bridge" concept.</w:t>
      </w:r>
    </w:p>
    <w:p w14:paraId="0565E52C" w14:textId="77777777" w:rsidR="00AB77DB" w:rsidRPr="00AB77DB" w:rsidRDefault="00AB77DB" w:rsidP="00AB77DB">
      <w:pPr>
        <w:numPr>
          <w:ilvl w:val="0"/>
          <w:numId w:val="56"/>
        </w:numPr>
        <w:rPr>
          <w:rFonts w:ascii="Helvetica Neue" w:hAnsi="Helvetica Neue"/>
          <w:lang w:val="en-CZ"/>
        </w:rPr>
      </w:pPr>
      <w:r w:rsidRPr="00AB77DB">
        <w:rPr>
          <w:rFonts w:ascii="Helvetica Neue" w:hAnsi="Helvetica Neue"/>
          <w:b/>
          <w:bCs/>
          <w:lang w:val="en-CZ"/>
        </w:rPr>
        <w:t>Global Benchmarking and Collaboration:</w:t>
      </w:r>
      <w:r w:rsidRPr="00AB77DB">
        <w:rPr>
          <w:rFonts w:ascii="Helvetica Neue" w:hAnsi="Helvetica Neue"/>
          <w:lang w:val="en-CZ"/>
        </w:rPr>
        <w:t> This data, combined with anonymized data from other companies and local communities worldwide, allows for global comparisons and identification of best practices. This fosters collaboration towards shared sustainability goals, with local successes inspiring global action.</w:t>
      </w:r>
    </w:p>
    <w:p w14:paraId="31158D3F" w14:textId="77777777" w:rsidR="00AB77DB" w:rsidRPr="00AB77DB" w:rsidRDefault="00AB77DB" w:rsidP="00AB77DB">
      <w:pPr>
        <w:rPr>
          <w:rFonts w:ascii="Helvetica Neue" w:hAnsi="Helvetica Neue"/>
          <w:lang w:val="en-CZ"/>
        </w:rPr>
      </w:pPr>
      <w:r w:rsidRPr="00AB77DB">
        <w:rPr>
          <w:rFonts w:ascii="Helvetica Neue" w:hAnsi="Helvetica Neue"/>
          <w:b/>
          <w:bCs/>
          <w:lang w:val="en-CZ"/>
        </w:rPr>
        <w:t>XYZ Company - Leading the Global Sustainability Orchestra:</w:t>
      </w:r>
    </w:p>
    <w:p w14:paraId="22D86F92" w14:textId="77777777" w:rsidR="00AB77DB" w:rsidRPr="00AB77DB" w:rsidRDefault="00AB77DB" w:rsidP="00AB77DB">
      <w:pPr>
        <w:rPr>
          <w:rFonts w:ascii="Helvetica Neue" w:hAnsi="Helvetica Neue"/>
          <w:lang w:val="en-CZ"/>
        </w:rPr>
      </w:pPr>
      <w:r w:rsidRPr="00AB77DB">
        <w:rPr>
          <w:rFonts w:ascii="Helvetica Neue" w:hAnsi="Helvetica Neue"/>
          <w:lang w:val="en-CZ"/>
        </w:rPr>
        <w:lastRenderedPageBreak/>
        <w:t>By pioneering EcoBuddy 5.0, XYZ Company demonstrates its commitment to:</w:t>
      </w:r>
    </w:p>
    <w:p w14:paraId="643D0B07" w14:textId="77777777" w:rsidR="00AB77DB" w:rsidRPr="00AB77DB" w:rsidRDefault="00AB77DB" w:rsidP="00AB77DB">
      <w:pPr>
        <w:numPr>
          <w:ilvl w:val="0"/>
          <w:numId w:val="57"/>
        </w:numPr>
        <w:rPr>
          <w:rFonts w:ascii="Helvetica Neue" w:hAnsi="Helvetica Neue"/>
          <w:lang w:val="en-CZ"/>
        </w:rPr>
      </w:pPr>
      <w:r w:rsidRPr="00AB77DB">
        <w:rPr>
          <w:rFonts w:ascii="Helvetica Neue" w:hAnsi="Helvetica Neue"/>
          <w:b/>
          <w:bCs/>
          <w:lang w:val="en-CZ"/>
        </w:rPr>
        <w:t>Empowering Local Communities:</w:t>
      </w:r>
      <w:r w:rsidRPr="00AB77DB">
        <w:rPr>
          <w:rFonts w:ascii="Helvetica Neue" w:hAnsi="Helvetica Neue"/>
          <w:lang w:val="en-CZ"/>
        </w:rPr>
        <w:t> We believe that local action is the foundation for global change. EcoBuddy fosters vibrant local communities that drive collective impact.</w:t>
      </w:r>
    </w:p>
    <w:p w14:paraId="14DD0754" w14:textId="77777777" w:rsidR="00AB77DB" w:rsidRPr="00AB77DB" w:rsidRDefault="00AB77DB" w:rsidP="00AB77DB">
      <w:pPr>
        <w:numPr>
          <w:ilvl w:val="0"/>
          <w:numId w:val="57"/>
        </w:numPr>
        <w:rPr>
          <w:rFonts w:ascii="Helvetica Neue" w:hAnsi="Helvetica Neue"/>
          <w:lang w:val="en-CZ"/>
        </w:rPr>
      </w:pPr>
      <w:r w:rsidRPr="00AB77DB">
        <w:rPr>
          <w:rFonts w:ascii="Helvetica Neue" w:hAnsi="Helvetica Neue"/>
          <w:b/>
          <w:bCs/>
          <w:lang w:val="en-CZ"/>
        </w:rPr>
        <w:t>Fostering Global Collaboration:</w:t>
      </w:r>
      <w:r w:rsidRPr="00AB77DB">
        <w:rPr>
          <w:rFonts w:ascii="Helvetica Neue" w:hAnsi="Helvetica Neue"/>
          <w:lang w:val="en-CZ"/>
        </w:rPr>
        <w:t> We recognize that sustainability is a shared responsibility. EcoBuddy connects people across borders, enabling knowledge exchange and collaboration for a healthier planet.</w:t>
      </w:r>
    </w:p>
    <w:p w14:paraId="7E6ED7AF" w14:textId="77777777" w:rsidR="00AB77DB" w:rsidRPr="00AB77DB" w:rsidRDefault="00AB77DB" w:rsidP="00AB77DB">
      <w:pPr>
        <w:numPr>
          <w:ilvl w:val="0"/>
          <w:numId w:val="57"/>
        </w:numPr>
        <w:rPr>
          <w:rFonts w:ascii="Helvetica Neue" w:hAnsi="Helvetica Neue"/>
          <w:lang w:val="en-CZ"/>
        </w:rPr>
      </w:pPr>
      <w:r w:rsidRPr="00AB77DB">
        <w:rPr>
          <w:rFonts w:ascii="Helvetica Neue" w:hAnsi="Helvetica Neue"/>
          <w:b/>
          <w:bCs/>
          <w:lang w:val="en-CZ"/>
        </w:rPr>
        <w:t>Data-Driven Action:</w:t>
      </w:r>
      <w:r w:rsidRPr="00AB77DB">
        <w:rPr>
          <w:rFonts w:ascii="Helvetica Neue" w:hAnsi="Helvetica Neue"/>
          <w:lang w:val="en-CZ"/>
        </w:rPr>
        <w:t> We leverage anonymized data to inform strategic decisions and maximize our collective impact, both locally and globally.</w:t>
      </w:r>
    </w:p>
    <w:p w14:paraId="7D556149" w14:textId="77777777" w:rsidR="00AB77DB" w:rsidRPr="00AB77DB" w:rsidRDefault="00AB77DB" w:rsidP="00AB77DB">
      <w:pPr>
        <w:rPr>
          <w:rFonts w:ascii="Helvetica Neue" w:hAnsi="Helvetica Neue"/>
          <w:lang w:val="en-CZ"/>
        </w:rPr>
      </w:pPr>
      <w:r w:rsidRPr="00AB77DB">
        <w:rPr>
          <w:rFonts w:ascii="Helvetica Neue" w:hAnsi="Helvetica Neue"/>
          <w:b/>
          <w:bCs/>
          <w:lang w:val="en-CZ"/>
        </w:rPr>
        <w:t>Join the EcoBuddy Symphony - Let's Harmonize for a Sustainable Future!</w:t>
      </w:r>
    </w:p>
    <w:p w14:paraId="6745A0C6" w14:textId="77777777" w:rsidR="00923F6F" w:rsidRPr="00923F6F" w:rsidRDefault="00923F6F" w:rsidP="00923F6F">
      <w:pPr>
        <w:pStyle w:val="NormalWeb"/>
        <w:shd w:val="clear" w:color="auto" w:fill="FFFFFF"/>
        <w:rPr>
          <w:rFonts w:ascii="Helvetica Neue" w:eastAsia="Times New Roman" w:hAnsi="Helvetica Neue"/>
          <w:color w:val="1F1F1F"/>
          <w:lang w:val="en-CZ" w:eastAsia="en-GB"/>
        </w:rPr>
      </w:pPr>
      <w:r>
        <w:rPr>
          <w:rFonts w:ascii="Helvetica Neue" w:hAnsi="Helvetica Neue"/>
        </w:rPr>
        <w:br/>
      </w:r>
      <w:r w:rsidRPr="00923F6F">
        <w:rPr>
          <w:rFonts w:ascii="Helvetica Neue" w:eastAsia="Times New Roman" w:hAnsi="Helvetica Neue"/>
          <w:color w:val="1F1F1F"/>
          <w:lang w:val="en-CZ" w:eastAsia="en-GB"/>
        </w:rPr>
        <w:t xml:space="preserve">XYZ Company to utilize the </w:t>
      </w:r>
      <w:r w:rsidRPr="00923F6F">
        <w:rPr>
          <w:rFonts w:ascii="Helvetica Neue" w:eastAsia="Times New Roman" w:hAnsi="Helvetica Neue"/>
          <w:b/>
          <w:bCs/>
          <w:color w:val="1F1F1F"/>
          <w:lang w:val="en-CZ" w:eastAsia="en-GB"/>
        </w:rPr>
        <w:t>anonymized data</w:t>
      </w:r>
      <w:r w:rsidRPr="00923F6F">
        <w:rPr>
          <w:rFonts w:ascii="Helvetica Neue" w:eastAsia="Times New Roman" w:hAnsi="Helvetica Neue"/>
          <w:color w:val="1F1F1F"/>
          <w:lang w:val="en-CZ" w:eastAsia="en-GB"/>
        </w:rPr>
        <w:t xml:space="preserve"> from EcoBuddy 5.0 to </w:t>
      </w:r>
      <w:r w:rsidRPr="00923F6F">
        <w:rPr>
          <w:rFonts w:ascii="Helvetica Neue" w:eastAsia="Times New Roman" w:hAnsi="Helvetica Neue"/>
          <w:b/>
          <w:bCs/>
          <w:color w:val="1F1F1F"/>
          <w:lang w:val="en-CZ" w:eastAsia="en-GB"/>
        </w:rPr>
        <w:t>distinguish itself from other companies</w:t>
      </w:r>
      <w:r w:rsidRPr="00923F6F">
        <w:rPr>
          <w:rFonts w:ascii="Helvetica Neue" w:eastAsia="Times New Roman" w:hAnsi="Helvetica Neue"/>
          <w:color w:val="1F1F1F"/>
          <w:lang w:val="en-CZ" w:eastAsia="en-GB"/>
        </w:rPr>
        <w:t xml:space="preserve"> in terms of </w:t>
      </w:r>
      <w:r w:rsidRPr="00923F6F">
        <w:rPr>
          <w:rFonts w:ascii="Helvetica Neue" w:eastAsia="Times New Roman" w:hAnsi="Helvetica Neue"/>
          <w:b/>
          <w:bCs/>
          <w:color w:val="1F1F1F"/>
          <w:lang w:val="en-CZ" w:eastAsia="en-GB"/>
        </w:rPr>
        <w:t>overall sustainability efforts</w:t>
      </w:r>
      <w:r w:rsidRPr="00923F6F">
        <w:rPr>
          <w:rFonts w:ascii="Helvetica Neue" w:eastAsia="Times New Roman" w:hAnsi="Helvetica Neue"/>
          <w:color w:val="1F1F1F"/>
          <w:lang w:val="en-CZ" w:eastAsia="en-GB"/>
        </w:rPr>
        <w:t>:</w:t>
      </w:r>
    </w:p>
    <w:p w14:paraId="7535C1B7" w14:textId="77777777" w:rsidR="00923F6F" w:rsidRPr="00923F6F" w:rsidRDefault="00923F6F" w:rsidP="00923F6F">
      <w:pPr>
        <w:shd w:val="clear" w:color="auto" w:fill="FFFFFF"/>
        <w:spacing w:before="100" w:beforeAutospacing="1" w:after="100" w:afterAutospacing="1"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b/>
          <w:bCs/>
          <w:color w:val="1F1F1F"/>
          <w:lang w:val="en-CZ" w:eastAsia="en-GB"/>
        </w:rPr>
        <w:t>1. Benchmarking and Progress Tracking:</w:t>
      </w:r>
    </w:p>
    <w:p w14:paraId="2A5585A3" w14:textId="77777777" w:rsidR="00923F6F" w:rsidRPr="00923F6F" w:rsidRDefault="00923F6F" w:rsidP="00923F6F">
      <w:pPr>
        <w:numPr>
          <w:ilvl w:val="0"/>
          <w:numId w:val="58"/>
        </w:numPr>
        <w:shd w:val="clear" w:color="auto" w:fill="FFFFFF"/>
        <w:spacing w:before="100" w:beforeAutospacing="1" w:after="0"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color w:val="1F1F1F"/>
          <w:lang w:val="en-CZ" w:eastAsia="en-GB"/>
        </w:rPr>
        <w:t>XYZ Company can compare its </w:t>
      </w:r>
      <w:r w:rsidRPr="00923F6F">
        <w:rPr>
          <w:rFonts w:ascii="Helvetica Neue" w:eastAsia="Times New Roman" w:hAnsi="Helvetica Neue" w:cs="Times New Roman"/>
          <w:b/>
          <w:bCs/>
          <w:color w:val="1F1F1F"/>
          <w:lang w:val="en-CZ" w:eastAsia="en-GB"/>
        </w:rPr>
        <w:t>anonymized company-wide data</w:t>
      </w:r>
      <w:r w:rsidRPr="00923F6F">
        <w:rPr>
          <w:rFonts w:ascii="Helvetica Neue" w:eastAsia="Times New Roman" w:hAnsi="Helvetica Neue" w:cs="Times New Roman"/>
          <w:color w:val="1F1F1F"/>
          <w:lang w:val="en-CZ" w:eastAsia="en-GB"/>
        </w:rPr>
        <w:t> with industry benchmarks derived from </w:t>
      </w:r>
      <w:r w:rsidRPr="00923F6F">
        <w:rPr>
          <w:rFonts w:ascii="Helvetica Neue" w:eastAsia="Times New Roman" w:hAnsi="Helvetica Neue" w:cs="Times New Roman"/>
          <w:b/>
          <w:bCs/>
          <w:color w:val="1F1F1F"/>
          <w:lang w:val="en-CZ" w:eastAsia="en-GB"/>
        </w:rPr>
        <w:t>aggregated data across all participating companies</w:t>
      </w:r>
      <w:r w:rsidRPr="00923F6F">
        <w:rPr>
          <w:rFonts w:ascii="Helvetica Neue" w:eastAsia="Times New Roman" w:hAnsi="Helvetica Neue" w:cs="Times New Roman"/>
          <w:color w:val="1F1F1F"/>
          <w:lang w:val="en-CZ" w:eastAsia="en-GB"/>
        </w:rPr>
        <w:t>. This allows it to </w:t>
      </w:r>
      <w:r w:rsidRPr="00923F6F">
        <w:rPr>
          <w:rFonts w:ascii="Helvetica Neue" w:eastAsia="Times New Roman" w:hAnsi="Helvetica Neue" w:cs="Times New Roman"/>
          <w:b/>
          <w:bCs/>
          <w:color w:val="1F1F1F"/>
          <w:lang w:val="en-CZ" w:eastAsia="en-GB"/>
        </w:rPr>
        <w:t>track its progress</w:t>
      </w:r>
      <w:r w:rsidRPr="00923F6F">
        <w:rPr>
          <w:rFonts w:ascii="Helvetica Neue" w:eastAsia="Times New Roman" w:hAnsi="Helvetica Neue" w:cs="Times New Roman"/>
          <w:color w:val="1F1F1F"/>
          <w:lang w:val="en-CZ" w:eastAsia="en-GB"/>
        </w:rPr>
        <w:t> over time and identify areas for improvement compared to the industry average.</w:t>
      </w:r>
    </w:p>
    <w:p w14:paraId="2DF4974E" w14:textId="77777777" w:rsidR="00923F6F" w:rsidRPr="00923F6F" w:rsidRDefault="00923F6F" w:rsidP="00923F6F">
      <w:pPr>
        <w:shd w:val="clear" w:color="auto" w:fill="FFFFFF"/>
        <w:spacing w:before="100" w:beforeAutospacing="1" w:after="100" w:afterAutospacing="1"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b/>
          <w:bCs/>
          <w:color w:val="1F1F1F"/>
          <w:lang w:val="en-CZ" w:eastAsia="en-GB"/>
        </w:rPr>
        <w:t>2. Demonstrating Leadership Through Transparency:</w:t>
      </w:r>
    </w:p>
    <w:p w14:paraId="1B5D640E" w14:textId="77777777" w:rsidR="00923F6F" w:rsidRPr="00923F6F" w:rsidRDefault="00923F6F" w:rsidP="00923F6F">
      <w:pPr>
        <w:numPr>
          <w:ilvl w:val="0"/>
          <w:numId w:val="59"/>
        </w:numPr>
        <w:shd w:val="clear" w:color="auto" w:fill="FFFFFF"/>
        <w:spacing w:before="100" w:beforeAutospacing="1" w:after="0"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color w:val="1F1F1F"/>
          <w:lang w:val="en-CZ" w:eastAsia="en-GB"/>
        </w:rPr>
        <w:t>XYZ Company can </w:t>
      </w:r>
      <w:r w:rsidRPr="00923F6F">
        <w:rPr>
          <w:rFonts w:ascii="Helvetica Neue" w:eastAsia="Times New Roman" w:hAnsi="Helvetica Neue" w:cs="Times New Roman"/>
          <w:b/>
          <w:bCs/>
          <w:color w:val="1F1F1F"/>
          <w:lang w:val="en-CZ" w:eastAsia="en-GB"/>
        </w:rPr>
        <w:t>publicly share its anonymized sustainability data</w:t>
      </w:r>
      <w:r w:rsidRPr="00923F6F">
        <w:rPr>
          <w:rFonts w:ascii="Helvetica Neue" w:eastAsia="Times New Roman" w:hAnsi="Helvetica Neue" w:cs="Times New Roman"/>
          <w:color w:val="1F1F1F"/>
          <w:lang w:val="en-CZ" w:eastAsia="en-GB"/>
        </w:rPr>
        <w:t> and </w:t>
      </w:r>
      <w:r w:rsidRPr="00923F6F">
        <w:rPr>
          <w:rFonts w:ascii="Helvetica Neue" w:eastAsia="Times New Roman" w:hAnsi="Helvetica Neue" w:cs="Times New Roman"/>
          <w:b/>
          <w:bCs/>
          <w:color w:val="1F1F1F"/>
          <w:lang w:val="en-CZ" w:eastAsia="en-GB"/>
        </w:rPr>
        <w:t>best practices</w:t>
      </w:r>
      <w:r w:rsidRPr="00923F6F">
        <w:rPr>
          <w:rFonts w:ascii="Helvetica Neue" w:eastAsia="Times New Roman" w:hAnsi="Helvetica Neue" w:cs="Times New Roman"/>
          <w:color w:val="1F1F1F"/>
          <w:lang w:val="en-CZ" w:eastAsia="en-GB"/>
        </w:rPr>
        <w:t> derived from EcoBuddy 5.0 insights. This showcases its </w:t>
      </w:r>
      <w:r w:rsidRPr="00923F6F">
        <w:rPr>
          <w:rFonts w:ascii="Helvetica Neue" w:eastAsia="Times New Roman" w:hAnsi="Helvetica Neue" w:cs="Times New Roman"/>
          <w:b/>
          <w:bCs/>
          <w:color w:val="1F1F1F"/>
          <w:lang w:val="en-CZ" w:eastAsia="en-GB"/>
        </w:rPr>
        <w:t>commitment to transparency</w:t>
      </w:r>
      <w:r w:rsidRPr="00923F6F">
        <w:rPr>
          <w:rFonts w:ascii="Helvetica Neue" w:eastAsia="Times New Roman" w:hAnsi="Helvetica Neue" w:cs="Times New Roman"/>
          <w:color w:val="1F1F1F"/>
          <w:lang w:val="en-CZ" w:eastAsia="en-GB"/>
        </w:rPr>
        <w:t> and </w:t>
      </w:r>
      <w:r w:rsidRPr="00923F6F">
        <w:rPr>
          <w:rFonts w:ascii="Helvetica Neue" w:eastAsia="Times New Roman" w:hAnsi="Helvetica Neue" w:cs="Times New Roman"/>
          <w:b/>
          <w:bCs/>
          <w:color w:val="1F1F1F"/>
          <w:lang w:val="en-CZ" w:eastAsia="en-GB"/>
        </w:rPr>
        <w:t>leadership</w:t>
      </w:r>
      <w:r w:rsidRPr="00923F6F">
        <w:rPr>
          <w:rFonts w:ascii="Helvetica Neue" w:eastAsia="Times New Roman" w:hAnsi="Helvetica Neue" w:cs="Times New Roman"/>
          <w:color w:val="1F1F1F"/>
          <w:lang w:val="en-CZ" w:eastAsia="en-GB"/>
        </w:rPr>
        <w:t> within the sustainability movement, even without directly comparing individual contributions.</w:t>
      </w:r>
    </w:p>
    <w:p w14:paraId="68D422F5" w14:textId="77777777" w:rsidR="00923F6F" w:rsidRPr="00923F6F" w:rsidRDefault="00923F6F" w:rsidP="00923F6F">
      <w:pPr>
        <w:shd w:val="clear" w:color="auto" w:fill="FFFFFF"/>
        <w:spacing w:before="100" w:beforeAutospacing="1" w:after="100" w:afterAutospacing="1"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b/>
          <w:bCs/>
          <w:color w:val="1F1F1F"/>
          <w:lang w:val="en-CZ" w:eastAsia="en-GB"/>
        </w:rPr>
        <w:t>3. Highlighting User Engagement:</w:t>
      </w:r>
    </w:p>
    <w:p w14:paraId="2D4E01D9" w14:textId="77777777" w:rsidR="00923F6F" w:rsidRPr="00923F6F" w:rsidRDefault="00923F6F" w:rsidP="00923F6F">
      <w:pPr>
        <w:numPr>
          <w:ilvl w:val="0"/>
          <w:numId w:val="60"/>
        </w:numPr>
        <w:shd w:val="clear" w:color="auto" w:fill="FFFFFF"/>
        <w:spacing w:before="100" w:beforeAutospacing="1" w:after="0"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color w:val="1F1F1F"/>
          <w:lang w:val="en-CZ" w:eastAsia="en-GB"/>
        </w:rPr>
        <w:t>XYZ Company can showcase the </w:t>
      </w:r>
      <w:r w:rsidRPr="00923F6F">
        <w:rPr>
          <w:rFonts w:ascii="Helvetica Neue" w:eastAsia="Times New Roman" w:hAnsi="Helvetica Neue" w:cs="Times New Roman"/>
          <w:b/>
          <w:bCs/>
          <w:color w:val="1F1F1F"/>
          <w:lang w:val="en-CZ" w:eastAsia="en-GB"/>
        </w:rPr>
        <w:t>high user engagement</w:t>
      </w:r>
      <w:r w:rsidRPr="00923F6F">
        <w:rPr>
          <w:rFonts w:ascii="Helvetica Neue" w:eastAsia="Times New Roman" w:hAnsi="Helvetica Neue" w:cs="Times New Roman"/>
          <w:color w:val="1F1F1F"/>
          <w:lang w:val="en-CZ" w:eastAsia="en-GB"/>
        </w:rPr>
        <w:t> with EcoBuddy 5.0 within its organization. This demonstrates </w:t>
      </w:r>
      <w:r w:rsidRPr="00923F6F">
        <w:rPr>
          <w:rFonts w:ascii="Helvetica Neue" w:eastAsia="Times New Roman" w:hAnsi="Helvetica Neue" w:cs="Times New Roman"/>
          <w:b/>
          <w:bCs/>
          <w:color w:val="1F1F1F"/>
          <w:lang w:val="en-CZ" w:eastAsia="en-GB"/>
        </w:rPr>
        <w:t>employee buy-in</w:t>
      </w:r>
      <w:r w:rsidRPr="00923F6F">
        <w:rPr>
          <w:rFonts w:ascii="Helvetica Neue" w:eastAsia="Times New Roman" w:hAnsi="Helvetica Neue" w:cs="Times New Roman"/>
          <w:color w:val="1F1F1F"/>
          <w:lang w:val="en-CZ" w:eastAsia="en-GB"/>
        </w:rPr>
        <w:t> and </w:t>
      </w:r>
      <w:r w:rsidRPr="00923F6F">
        <w:rPr>
          <w:rFonts w:ascii="Helvetica Neue" w:eastAsia="Times New Roman" w:hAnsi="Helvetica Neue" w:cs="Times New Roman"/>
          <w:b/>
          <w:bCs/>
          <w:color w:val="1F1F1F"/>
          <w:lang w:val="en-CZ" w:eastAsia="en-GB"/>
        </w:rPr>
        <w:t>commitment</w:t>
      </w:r>
      <w:r w:rsidRPr="00923F6F">
        <w:rPr>
          <w:rFonts w:ascii="Helvetica Neue" w:eastAsia="Times New Roman" w:hAnsi="Helvetica Neue" w:cs="Times New Roman"/>
          <w:color w:val="1F1F1F"/>
          <w:lang w:val="en-CZ" w:eastAsia="en-GB"/>
        </w:rPr>
        <w:t> to sustainability efforts, which can be seen as a differentiating factor compared to other companies.</w:t>
      </w:r>
    </w:p>
    <w:p w14:paraId="24A9AA71" w14:textId="77777777" w:rsidR="00923F6F" w:rsidRPr="00923F6F" w:rsidRDefault="00923F6F" w:rsidP="00923F6F">
      <w:pPr>
        <w:shd w:val="clear" w:color="auto" w:fill="FFFFFF"/>
        <w:spacing w:before="100" w:beforeAutospacing="1" w:after="100" w:afterAutospacing="1"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color w:val="1F1F1F"/>
          <w:lang w:val="en-CZ" w:eastAsia="en-GB"/>
        </w:rPr>
        <w:t>In conclusion, while individual contributions won't be measured publicly or used for comparison, EcoBuddy 5.0 empowers XYZ Company to distinguish itself by:</w:t>
      </w:r>
    </w:p>
    <w:p w14:paraId="1BFC64E7" w14:textId="77777777" w:rsidR="00923F6F" w:rsidRPr="00923F6F" w:rsidRDefault="00923F6F" w:rsidP="00923F6F">
      <w:pPr>
        <w:numPr>
          <w:ilvl w:val="0"/>
          <w:numId w:val="61"/>
        </w:numPr>
        <w:shd w:val="clear" w:color="auto" w:fill="FFFFFF"/>
        <w:spacing w:before="100" w:beforeAutospacing="1" w:after="0"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b/>
          <w:bCs/>
          <w:color w:val="1F1F1F"/>
          <w:lang w:val="en-CZ" w:eastAsia="en-GB"/>
        </w:rPr>
        <w:lastRenderedPageBreak/>
        <w:t>Demonstrating leadership through transparency and collective action.</w:t>
      </w:r>
    </w:p>
    <w:p w14:paraId="3CB7C012" w14:textId="77777777" w:rsidR="00923F6F" w:rsidRPr="00923F6F" w:rsidRDefault="00923F6F" w:rsidP="00923F6F">
      <w:pPr>
        <w:numPr>
          <w:ilvl w:val="0"/>
          <w:numId w:val="61"/>
        </w:numPr>
        <w:shd w:val="clear" w:color="auto" w:fill="FFFFFF"/>
        <w:spacing w:before="100" w:beforeAutospacing="1" w:after="0"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b/>
          <w:bCs/>
          <w:color w:val="1F1F1F"/>
          <w:lang w:val="en-CZ" w:eastAsia="en-GB"/>
        </w:rPr>
        <w:t>Benchmarking its progress against industry trends.</w:t>
      </w:r>
    </w:p>
    <w:p w14:paraId="70503752" w14:textId="77777777" w:rsidR="00923F6F" w:rsidRPr="00923F6F" w:rsidRDefault="00923F6F" w:rsidP="00923F6F">
      <w:pPr>
        <w:numPr>
          <w:ilvl w:val="0"/>
          <w:numId w:val="61"/>
        </w:numPr>
        <w:shd w:val="clear" w:color="auto" w:fill="FFFFFF"/>
        <w:spacing w:before="100" w:beforeAutospacing="1" w:after="0"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b/>
          <w:bCs/>
          <w:color w:val="1F1F1F"/>
          <w:lang w:val="en-CZ" w:eastAsia="en-GB"/>
        </w:rPr>
        <w:t>Highlighting employee engagement and commitment to sustainability.</w:t>
      </w:r>
    </w:p>
    <w:p w14:paraId="50673B40" w14:textId="77777777" w:rsidR="00923F6F" w:rsidRPr="00923F6F" w:rsidRDefault="00923F6F" w:rsidP="00923F6F">
      <w:pPr>
        <w:spacing w:after="0" w:line="240" w:lineRule="auto"/>
        <w:rPr>
          <w:rFonts w:ascii="Times New Roman" w:eastAsia="Times New Roman" w:hAnsi="Times New Roman" w:cs="Times New Roman"/>
          <w:color w:val="auto"/>
          <w:sz w:val="36"/>
          <w:szCs w:val="36"/>
          <w:lang w:val="en-CZ" w:eastAsia="en-GB"/>
        </w:rPr>
      </w:pPr>
    </w:p>
    <w:p w14:paraId="612C13E9" w14:textId="77777777" w:rsidR="00923F6F" w:rsidRPr="00923F6F" w:rsidRDefault="00923F6F" w:rsidP="00923F6F">
      <w:pPr>
        <w:rPr>
          <w:rFonts w:ascii="Helvetica Neue" w:hAnsi="Helvetica Neue"/>
          <w:b/>
          <w:bCs/>
          <w:sz w:val="36"/>
          <w:szCs w:val="36"/>
          <w:lang w:val="en-CZ"/>
        </w:rPr>
      </w:pPr>
      <w:r w:rsidRPr="00923F6F">
        <w:rPr>
          <w:rFonts w:ascii="Helvetica Neue" w:hAnsi="Helvetica Neue"/>
          <w:b/>
          <w:bCs/>
          <w:sz w:val="36"/>
          <w:szCs w:val="36"/>
          <w:lang w:val="en-CZ"/>
        </w:rPr>
        <w:t>EcoBuddy 5.0: A Global Sustainability Symphony (Storytelling Video)</w:t>
      </w:r>
    </w:p>
    <w:p w14:paraId="7304CEB2" w14:textId="77777777" w:rsidR="00923F6F" w:rsidRPr="00923F6F" w:rsidRDefault="00923F6F" w:rsidP="00923F6F">
      <w:pPr>
        <w:rPr>
          <w:rFonts w:ascii="Helvetica Neue" w:hAnsi="Helvetica Neue"/>
          <w:lang w:val="en-CZ"/>
        </w:rPr>
      </w:pPr>
      <w:r w:rsidRPr="00923F6F">
        <w:rPr>
          <w:rFonts w:ascii="Helvetica Neue" w:hAnsi="Helvetica Neue"/>
          <w:b/>
          <w:bCs/>
          <w:lang w:val="en-CZ"/>
        </w:rPr>
        <w:t>Scene 1: The Challenge (0:00 - 0:30)</w:t>
      </w:r>
    </w:p>
    <w:p w14:paraId="1A7A88F0" w14:textId="77777777" w:rsidR="00923F6F" w:rsidRPr="00923F6F" w:rsidRDefault="00923F6F" w:rsidP="00923F6F">
      <w:pPr>
        <w:numPr>
          <w:ilvl w:val="0"/>
          <w:numId w:val="62"/>
        </w:numPr>
        <w:rPr>
          <w:rFonts w:ascii="Helvetica Neue" w:hAnsi="Helvetica Neue"/>
          <w:lang w:val="en-CZ"/>
        </w:rPr>
      </w:pPr>
      <w:r w:rsidRPr="00923F6F">
        <w:rPr>
          <w:rFonts w:ascii="Helvetica Neue" w:hAnsi="Helvetica Neue"/>
          <w:lang w:val="en-CZ"/>
        </w:rPr>
        <w:t>Open with a montage of individuals across the globe engaging in various activities - commuting, grocery shopping, using energy at home.</w:t>
      </w:r>
    </w:p>
    <w:p w14:paraId="69E425D8" w14:textId="77777777" w:rsidR="00923F6F" w:rsidRPr="00923F6F" w:rsidRDefault="00923F6F" w:rsidP="00923F6F">
      <w:pPr>
        <w:numPr>
          <w:ilvl w:val="0"/>
          <w:numId w:val="62"/>
        </w:numPr>
        <w:rPr>
          <w:rFonts w:ascii="Helvetica Neue" w:hAnsi="Helvetica Neue"/>
          <w:lang w:val="en-CZ"/>
        </w:rPr>
      </w:pPr>
      <w:r w:rsidRPr="00923F6F">
        <w:rPr>
          <w:rFonts w:ascii="Helvetica Neue" w:hAnsi="Helvetica Neue"/>
          <w:lang w:val="en-CZ"/>
        </w:rPr>
        <w:t>Narrator (soothing, optimistic voice): "We all want to make a difference, but individual actions can feel insignificant. Traditional sustainability efforts often feel isolated, progress is slow, and impact seems small."</w:t>
      </w:r>
    </w:p>
    <w:p w14:paraId="708CB452" w14:textId="77777777" w:rsidR="00923F6F" w:rsidRPr="00923F6F" w:rsidRDefault="00923F6F" w:rsidP="00923F6F">
      <w:pPr>
        <w:numPr>
          <w:ilvl w:val="0"/>
          <w:numId w:val="62"/>
        </w:numPr>
        <w:rPr>
          <w:rFonts w:ascii="Helvetica Neue" w:hAnsi="Helvetica Neue"/>
          <w:lang w:val="en-CZ"/>
        </w:rPr>
      </w:pPr>
      <w:r w:rsidRPr="00923F6F">
        <w:rPr>
          <w:rFonts w:ascii="Helvetica Neue" w:hAnsi="Helvetica Neue"/>
          <w:lang w:val="en-CZ"/>
        </w:rPr>
        <w:t>Text overlay: "The Challenge: Isolated Efforts, Limited Impact"</w:t>
      </w:r>
    </w:p>
    <w:p w14:paraId="60EE9A5C" w14:textId="77777777" w:rsidR="00923F6F" w:rsidRPr="00923F6F" w:rsidRDefault="00923F6F" w:rsidP="00923F6F">
      <w:pPr>
        <w:rPr>
          <w:rFonts w:ascii="Helvetica Neue" w:hAnsi="Helvetica Neue"/>
          <w:lang w:val="en-CZ"/>
        </w:rPr>
      </w:pPr>
      <w:r w:rsidRPr="00923F6F">
        <w:rPr>
          <w:rFonts w:ascii="Helvetica Neue" w:hAnsi="Helvetica Neue"/>
          <w:b/>
          <w:bCs/>
          <w:lang w:val="en-CZ"/>
        </w:rPr>
        <w:t>Scene 2: Introducing EcoBuddy 5.0 (0:30 - 1:00)</w:t>
      </w:r>
    </w:p>
    <w:p w14:paraId="3CA49CE7" w14:textId="77777777" w:rsidR="00923F6F" w:rsidRPr="00923F6F" w:rsidRDefault="00923F6F" w:rsidP="00923F6F">
      <w:pPr>
        <w:numPr>
          <w:ilvl w:val="0"/>
          <w:numId w:val="63"/>
        </w:numPr>
        <w:rPr>
          <w:rFonts w:ascii="Helvetica Neue" w:hAnsi="Helvetica Neue"/>
          <w:lang w:val="en-CZ"/>
        </w:rPr>
      </w:pPr>
      <w:r w:rsidRPr="00923F6F">
        <w:rPr>
          <w:rFonts w:ascii="Helvetica Neue" w:hAnsi="Helvetica Neue"/>
          <w:lang w:val="en-CZ"/>
        </w:rPr>
        <w:t>Showcase a diverse team (like yours!) collaborating on a computer screen, depicting the development of EcoBuddy.</w:t>
      </w:r>
    </w:p>
    <w:p w14:paraId="12242FD3" w14:textId="77777777" w:rsidR="00923F6F" w:rsidRPr="00923F6F" w:rsidRDefault="00923F6F" w:rsidP="00923F6F">
      <w:pPr>
        <w:numPr>
          <w:ilvl w:val="0"/>
          <w:numId w:val="63"/>
        </w:numPr>
        <w:rPr>
          <w:rFonts w:ascii="Helvetica Neue" w:hAnsi="Helvetica Neue"/>
          <w:lang w:val="en-CZ"/>
        </w:rPr>
      </w:pPr>
      <w:r w:rsidRPr="00923F6F">
        <w:rPr>
          <w:rFonts w:ascii="Helvetica Neue" w:hAnsi="Helvetica Neue"/>
          <w:lang w:val="en-CZ"/>
        </w:rPr>
        <w:t>Narrator: "Introducing EcoBuddy 5.0, a groundbreaking initiative by XYZ Company. Built by a geographically diverse team like yours, united by a passion for a sustainable future."</w:t>
      </w:r>
    </w:p>
    <w:p w14:paraId="114B6655" w14:textId="77777777" w:rsidR="00923F6F" w:rsidRPr="00923F6F" w:rsidRDefault="00923F6F" w:rsidP="00923F6F">
      <w:pPr>
        <w:numPr>
          <w:ilvl w:val="0"/>
          <w:numId w:val="63"/>
        </w:numPr>
        <w:rPr>
          <w:rFonts w:ascii="Helvetica Neue" w:hAnsi="Helvetica Neue"/>
          <w:lang w:val="en-CZ"/>
        </w:rPr>
      </w:pPr>
      <w:r w:rsidRPr="00923F6F">
        <w:rPr>
          <w:rFonts w:ascii="Helvetica Neue" w:hAnsi="Helvetica Neue"/>
          <w:lang w:val="en-CZ"/>
        </w:rPr>
        <w:t>Show the EcoBuddy logo and app interface on the screen.</w:t>
      </w:r>
    </w:p>
    <w:p w14:paraId="14A17298" w14:textId="77777777" w:rsidR="00923F6F" w:rsidRPr="00923F6F" w:rsidRDefault="00923F6F" w:rsidP="00923F6F">
      <w:pPr>
        <w:numPr>
          <w:ilvl w:val="0"/>
          <w:numId w:val="63"/>
        </w:numPr>
        <w:rPr>
          <w:rFonts w:ascii="Helvetica Neue" w:hAnsi="Helvetica Neue"/>
          <w:lang w:val="en-CZ"/>
        </w:rPr>
      </w:pPr>
      <w:r w:rsidRPr="00923F6F">
        <w:rPr>
          <w:rFonts w:ascii="Helvetica Neue" w:hAnsi="Helvetica Neue"/>
          <w:lang w:val="en-CZ"/>
        </w:rPr>
        <w:t>Text overlay: "EcoBuddy 5.0: Your Sustainability Conductor"</w:t>
      </w:r>
    </w:p>
    <w:p w14:paraId="10B5EF0A" w14:textId="77777777" w:rsidR="00923F6F" w:rsidRPr="00923F6F" w:rsidRDefault="00923F6F" w:rsidP="00923F6F">
      <w:pPr>
        <w:rPr>
          <w:rFonts w:ascii="Helvetica Neue" w:hAnsi="Helvetica Neue"/>
          <w:lang w:val="en-CZ"/>
        </w:rPr>
      </w:pPr>
      <w:r w:rsidRPr="00923F6F">
        <w:rPr>
          <w:rFonts w:ascii="Helvetica Neue" w:hAnsi="Helvetica Neue"/>
          <w:b/>
          <w:bCs/>
          <w:lang w:val="en-CZ"/>
        </w:rPr>
        <w:t>Scene 3: Your Daily Sustainability Journey (1:00 - 1:45)</w:t>
      </w:r>
    </w:p>
    <w:p w14:paraId="2EA0007E" w14:textId="77777777" w:rsidR="00923F6F" w:rsidRPr="00923F6F" w:rsidRDefault="00923F6F" w:rsidP="00923F6F">
      <w:pPr>
        <w:numPr>
          <w:ilvl w:val="0"/>
          <w:numId w:val="64"/>
        </w:numPr>
        <w:rPr>
          <w:rFonts w:ascii="Helvetica Neue" w:hAnsi="Helvetica Neue"/>
          <w:lang w:val="en-CZ"/>
        </w:rPr>
      </w:pPr>
      <w:r w:rsidRPr="00923F6F">
        <w:rPr>
          <w:rFonts w:ascii="Helvetica Neue" w:hAnsi="Helvetica Neue"/>
          <w:lang w:val="en-CZ"/>
        </w:rPr>
        <w:t>Follow Sarah, a Marketing Manager in Mumbai, using the EcoBuddy app.</w:t>
      </w:r>
    </w:p>
    <w:p w14:paraId="4B3F9B8B" w14:textId="77777777" w:rsidR="00923F6F" w:rsidRPr="00923F6F" w:rsidRDefault="00923F6F" w:rsidP="00923F6F">
      <w:pPr>
        <w:numPr>
          <w:ilvl w:val="0"/>
          <w:numId w:val="64"/>
        </w:numPr>
        <w:rPr>
          <w:rFonts w:ascii="Helvetica Neue" w:hAnsi="Helvetica Neue"/>
          <w:lang w:val="en-CZ"/>
        </w:rPr>
      </w:pPr>
      <w:r w:rsidRPr="00923F6F">
        <w:rPr>
          <w:rFonts w:ascii="Helvetica Neue" w:hAnsi="Helvetica Neue"/>
          <w:lang w:val="en-CZ"/>
        </w:rPr>
        <w:t>Show her connecting the app with her fitness tracker and smart home system.</w:t>
      </w:r>
    </w:p>
    <w:p w14:paraId="623EFF0F" w14:textId="77777777" w:rsidR="00923F6F" w:rsidRPr="00923F6F" w:rsidRDefault="00923F6F" w:rsidP="00923F6F">
      <w:pPr>
        <w:numPr>
          <w:ilvl w:val="0"/>
          <w:numId w:val="64"/>
        </w:numPr>
        <w:rPr>
          <w:rFonts w:ascii="Helvetica Neue" w:hAnsi="Helvetica Neue"/>
          <w:lang w:val="en-CZ"/>
        </w:rPr>
      </w:pPr>
      <w:r w:rsidRPr="00923F6F">
        <w:rPr>
          <w:rFonts w:ascii="Helvetica Neue" w:hAnsi="Helvetica Neue"/>
          <w:lang w:val="en-CZ"/>
        </w:rPr>
        <w:t>Narrator: "EcoBuddy seamlessly connects with your existing sustainability apps, painting a personalized picture of your journey."</w:t>
      </w:r>
    </w:p>
    <w:p w14:paraId="25CBBAF1" w14:textId="77777777" w:rsidR="00923F6F" w:rsidRPr="00923F6F" w:rsidRDefault="00923F6F" w:rsidP="00923F6F">
      <w:pPr>
        <w:numPr>
          <w:ilvl w:val="0"/>
          <w:numId w:val="64"/>
        </w:numPr>
        <w:rPr>
          <w:rFonts w:ascii="Helvetica Neue" w:hAnsi="Helvetica Neue"/>
          <w:lang w:val="en-CZ"/>
        </w:rPr>
      </w:pPr>
      <w:r w:rsidRPr="00923F6F">
        <w:rPr>
          <w:rFonts w:ascii="Helvetica Neue" w:hAnsi="Helvetica Neue"/>
          <w:lang w:val="en-CZ"/>
        </w:rPr>
        <w:lastRenderedPageBreak/>
        <w:t>Show EcoBuddy analyzing Sarah's data and providing personalized suggestions (e.g., carpooling, local public transport options).</w:t>
      </w:r>
    </w:p>
    <w:p w14:paraId="13CF76E3" w14:textId="77777777" w:rsidR="00923F6F" w:rsidRPr="00923F6F" w:rsidRDefault="00923F6F" w:rsidP="00923F6F">
      <w:pPr>
        <w:numPr>
          <w:ilvl w:val="0"/>
          <w:numId w:val="64"/>
        </w:numPr>
        <w:rPr>
          <w:rFonts w:ascii="Helvetica Neue" w:hAnsi="Helvetica Neue"/>
          <w:lang w:val="en-CZ"/>
        </w:rPr>
      </w:pPr>
      <w:r w:rsidRPr="00923F6F">
        <w:rPr>
          <w:rFonts w:ascii="Helvetica Neue" w:hAnsi="Helvetica Neue"/>
          <w:lang w:val="en-CZ"/>
        </w:rPr>
        <w:t>Text overlay: "Effortless Participation, Personalized Insights"</w:t>
      </w:r>
    </w:p>
    <w:p w14:paraId="191092F2" w14:textId="77777777" w:rsidR="00923F6F" w:rsidRPr="00923F6F" w:rsidRDefault="00923F6F" w:rsidP="00923F6F">
      <w:pPr>
        <w:rPr>
          <w:rFonts w:ascii="Helvetica Neue" w:hAnsi="Helvetica Neue"/>
          <w:lang w:val="en-CZ"/>
        </w:rPr>
      </w:pPr>
      <w:r w:rsidRPr="00923F6F">
        <w:rPr>
          <w:rFonts w:ascii="Helvetica Neue" w:hAnsi="Helvetica Neue"/>
          <w:b/>
          <w:bCs/>
          <w:lang w:val="en-CZ"/>
        </w:rPr>
        <w:t>Scene 4: The "Eco-Buddy" Feature (1:45 - 2:30)</w:t>
      </w:r>
    </w:p>
    <w:p w14:paraId="2BE21566" w14:textId="77777777" w:rsidR="00923F6F" w:rsidRPr="00923F6F" w:rsidRDefault="00923F6F" w:rsidP="00923F6F">
      <w:pPr>
        <w:numPr>
          <w:ilvl w:val="0"/>
          <w:numId w:val="65"/>
        </w:numPr>
        <w:rPr>
          <w:rFonts w:ascii="Helvetica Neue" w:hAnsi="Helvetica Neue"/>
          <w:lang w:val="en-CZ"/>
        </w:rPr>
      </w:pPr>
      <w:r w:rsidRPr="00923F6F">
        <w:rPr>
          <w:rFonts w:ascii="Helvetica Neue" w:hAnsi="Helvetica Neue"/>
          <w:lang w:val="en-CZ"/>
        </w:rPr>
        <w:t>Introduce Priya, Sarah's local Eco-Buddy in Mumbai.</w:t>
      </w:r>
    </w:p>
    <w:p w14:paraId="1B5BA879" w14:textId="77777777" w:rsidR="00923F6F" w:rsidRPr="00923F6F" w:rsidRDefault="00923F6F" w:rsidP="00923F6F">
      <w:pPr>
        <w:numPr>
          <w:ilvl w:val="0"/>
          <w:numId w:val="65"/>
        </w:numPr>
        <w:rPr>
          <w:rFonts w:ascii="Helvetica Neue" w:hAnsi="Helvetica Neue"/>
          <w:lang w:val="en-CZ"/>
        </w:rPr>
      </w:pPr>
      <w:r w:rsidRPr="00923F6F">
        <w:rPr>
          <w:rFonts w:ascii="Helvetica Neue" w:hAnsi="Helvetica Neue"/>
          <w:lang w:val="en-CZ"/>
        </w:rPr>
        <w:t>Show them interacting virtually, sharing tips, and celebrating achievements.</w:t>
      </w:r>
    </w:p>
    <w:p w14:paraId="265AE933" w14:textId="77777777" w:rsidR="00923F6F" w:rsidRPr="00923F6F" w:rsidRDefault="00923F6F" w:rsidP="00923F6F">
      <w:pPr>
        <w:numPr>
          <w:ilvl w:val="0"/>
          <w:numId w:val="65"/>
        </w:numPr>
        <w:rPr>
          <w:rFonts w:ascii="Helvetica Neue" w:hAnsi="Helvetica Neue"/>
          <w:lang w:val="en-CZ"/>
        </w:rPr>
      </w:pPr>
      <w:r w:rsidRPr="00923F6F">
        <w:rPr>
          <w:rFonts w:ascii="Helvetica Neue" w:hAnsi="Helvetica Neue"/>
          <w:lang w:val="en-CZ"/>
        </w:rPr>
        <w:t>Narrator: "EcoBuddy connects you with a local 'Eco-Buddy,' a colleague or neighbor sharing your sustainability goals."</w:t>
      </w:r>
    </w:p>
    <w:p w14:paraId="08B108B2" w14:textId="77777777" w:rsidR="00923F6F" w:rsidRPr="00923F6F" w:rsidRDefault="00923F6F" w:rsidP="00923F6F">
      <w:pPr>
        <w:numPr>
          <w:ilvl w:val="0"/>
          <w:numId w:val="65"/>
        </w:numPr>
        <w:rPr>
          <w:rFonts w:ascii="Helvetica Neue" w:hAnsi="Helvetica Neue"/>
          <w:lang w:val="en-CZ"/>
        </w:rPr>
      </w:pPr>
      <w:r w:rsidRPr="00923F6F">
        <w:rPr>
          <w:rFonts w:ascii="Helvetica Neue" w:hAnsi="Helvetica Neue"/>
          <w:lang w:val="en-CZ"/>
        </w:rPr>
        <w:t>Highlight local community features - leaderboard, local clean-up event participation.</w:t>
      </w:r>
    </w:p>
    <w:p w14:paraId="0AA74CDD" w14:textId="77777777" w:rsidR="00923F6F" w:rsidRPr="00923F6F" w:rsidRDefault="00923F6F" w:rsidP="00923F6F">
      <w:pPr>
        <w:numPr>
          <w:ilvl w:val="0"/>
          <w:numId w:val="65"/>
        </w:numPr>
        <w:rPr>
          <w:rFonts w:ascii="Helvetica Neue" w:hAnsi="Helvetica Neue"/>
          <w:lang w:val="en-CZ"/>
        </w:rPr>
      </w:pPr>
      <w:r w:rsidRPr="00923F6F">
        <w:rPr>
          <w:rFonts w:ascii="Helvetica Neue" w:hAnsi="Helvetica Neue"/>
          <w:lang w:val="en-CZ"/>
        </w:rPr>
        <w:t>Text overlay: "Empowering Local Communities, Collective Action"</w:t>
      </w:r>
    </w:p>
    <w:p w14:paraId="4F3C769A" w14:textId="77777777" w:rsidR="00923F6F" w:rsidRPr="00923F6F" w:rsidRDefault="00923F6F" w:rsidP="00923F6F">
      <w:pPr>
        <w:rPr>
          <w:rFonts w:ascii="Helvetica Neue" w:hAnsi="Helvetica Neue"/>
          <w:lang w:val="en-CZ"/>
        </w:rPr>
      </w:pPr>
      <w:r w:rsidRPr="00923F6F">
        <w:rPr>
          <w:rFonts w:ascii="Helvetica Neue" w:hAnsi="Helvetica Neue"/>
          <w:b/>
          <w:bCs/>
          <w:lang w:val="en-CZ"/>
        </w:rPr>
        <w:t>Scene 5: The Global Sustainability Symphony (2:30 - 3:00)</w:t>
      </w:r>
    </w:p>
    <w:p w14:paraId="5D9ED440" w14:textId="77777777" w:rsidR="00923F6F" w:rsidRPr="00923F6F" w:rsidRDefault="00923F6F" w:rsidP="00923F6F">
      <w:pPr>
        <w:numPr>
          <w:ilvl w:val="0"/>
          <w:numId w:val="66"/>
        </w:numPr>
        <w:rPr>
          <w:rFonts w:ascii="Helvetica Neue" w:hAnsi="Helvetica Neue"/>
          <w:lang w:val="en-CZ"/>
        </w:rPr>
      </w:pPr>
      <w:r w:rsidRPr="00923F6F">
        <w:rPr>
          <w:rFonts w:ascii="Helvetica Neue" w:hAnsi="Helvetica Neue"/>
          <w:lang w:val="en-CZ"/>
        </w:rPr>
        <w:t>Show the anonymized data from Sarah, Priya, and others flowing through a secure "Bridge" concept.</w:t>
      </w:r>
    </w:p>
    <w:p w14:paraId="31418114" w14:textId="77777777" w:rsidR="00923F6F" w:rsidRPr="00923F6F" w:rsidRDefault="00923F6F" w:rsidP="00923F6F">
      <w:pPr>
        <w:numPr>
          <w:ilvl w:val="0"/>
          <w:numId w:val="66"/>
        </w:numPr>
        <w:rPr>
          <w:rFonts w:ascii="Helvetica Neue" w:hAnsi="Helvetica Neue"/>
          <w:lang w:val="en-CZ"/>
        </w:rPr>
      </w:pPr>
      <w:r w:rsidRPr="00923F6F">
        <w:rPr>
          <w:rFonts w:ascii="Helvetica Neue" w:hAnsi="Helvetica Neue"/>
          <w:lang w:val="en-CZ"/>
        </w:rPr>
        <w:t>Transition to a global map with data points representing anonymized contributions from various locations.</w:t>
      </w:r>
    </w:p>
    <w:p w14:paraId="3901B056" w14:textId="77777777" w:rsidR="00923F6F" w:rsidRPr="00923F6F" w:rsidRDefault="00923F6F" w:rsidP="00923F6F">
      <w:pPr>
        <w:numPr>
          <w:ilvl w:val="0"/>
          <w:numId w:val="66"/>
        </w:numPr>
        <w:rPr>
          <w:rFonts w:ascii="Helvetica Neue" w:hAnsi="Helvetica Neue"/>
          <w:lang w:val="en-CZ"/>
        </w:rPr>
      </w:pPr>
      <w:r w:rsidRPr="00923F6F">
        <w:rPr>
          <w:rFonts w:ascii="Helvetica Neue" w:hAnsi="Helvetica Neue"/>
          <w:lang w:val="en-CZ"/>
        </w:rPr>
        <w:t>Narrator: "Anonymized data from individuals and communities contributes to the global 'Bridge,' fostering collaboration and collective impact."</w:t>
      </w:r>
    </w:p>
    <w:p w14:paraId="10D6A571" w14:textId="77777777" w:rsidR="00923F6F" w:rsidRPr="00923F6F" w:rsidRDefault="00923F6F" w:rsidP="00923F6F">
      <w:pPr>
        <w:numPr>
          <w:ilvl w:val="0"/>
          <w:numId w:val="66"/>
        </w:numPr>
        <w:rPr>
          <w:rFonts w:ascii="Helvetica Neue" w:hAnsi="Helvetica Neue"/>
          <w:lang w:val="en-CZ"/>
        </w:rPr>
      </w:pPr>
      <w:r w:rsidRPr="00923F6F">
        <w:rPr>
          <w:rFonts w:ascii="Helvetica Neue" w:hAnsi="Helvetica Neue"/>
          <w:lang w:val="en-CZ"/>
        </w:rPr>
        <w:t>Showcase how anonymized data helps XYZ Company identify industry trends and best practices.</w:t>
      </w:r>
    </w:p>
    <w:p w14:paraId="15959D7F" w14:textId="77777777" w:rsidR="00923F6F" w:rsidRPr="00923F6F" w:rsidRDefault="00923F6F" w:rsidP="00923F6F">
      <w:pPr>
        <w:numPr>
          <w:ilvl w:val="0"/>
          <w:numId w:val="66"/>
        </w:numPr>
        <w:rPr>
          <w:rFonts w:ascii="Helvetica Neue" w:hAnsi="Helvetica Neue"/>
          <w:lang w:val="en-CZ"/>
        </w:rPr>
      </w:pPr>
      <w:r w:rsidRPr="00923F6F">
        <w:rPr>
          <w:rFonts w:ascii="Helvetica Neue" w:hAnsi="Helvetica Neue"/>
          <w:lang w:val="en-CZ"/>
        </w:rPr>
        <w:t>Text overlay: "From Local Actions to Global Impact"</w:t>
      </w:r>
    </w:p>
    <w:p w14:paraId="27C7C284" w14:textId="77777777" w:rsidR="00923F6F" w:rsidRPr="00923F6F" w:rsidRDefault="00923F6F" w:rsidP="00923F6F">
      <w:pPr>
        <w:rPr>
          <w:rFonts w:ascii="Helvetica Neue" w:hAnsi="Helvetica Neue"/>
          <w:lang w:val="en-CZ"/>
        </w:rPr>
      </w:pPr>
      <w:r w:rsidRPr="00923F6F">
        <w:rPr>
          <w:rFonts w:ascii="Helvetica Neue" w:hAnsi="Helvetica Neue"/>
          <w:b/>
          <w:bCs/>
          <w:lang w:val="en-CZ"/>
        </w:rPr>
        <w:t>Scene 6: Join the Movement (3:00 - 3:15)</w:t>
      </w:r>
    </w:p>
    <w:p w14:paraId="357E1054" w14:textId="77777777" w:rsidR="00923F6F" w:rsidRPr="00923F6F" w:rsidRDefault="00923F6F" w:rsidP="00923F6F">
      <w:pPr>
        <w:numPr>
          <w:ilvl w:val="0"/>
          <w:numId w:val="67"/>
        </w:numPr>
        <w:rPr>
          <w:rFonts w:ascii="Helvetica Neue" w:hAnsi="Helvetica Neue"/>
          <w:lang w:val="en-CZ"/>
        </w:rPr>
      </w:pPr>
      <w:r w:rsidRPr="00923F6F">
        <w:rPr>
          <w:rFonts w:ascii="Helvetica Neue" w:hAnsi="Helvetica Neue"/>
          <w:lang w:val="en-CZ"/>
        </w:rPr>
        <w:t>Show diverse individuals from different countries using EcoBuddy and celebrating their achievements together.</w:t>
      </w:r>
    </w:p>
    <w:p w14:paraId="40454035" w14:textId="77777777" w:rsidR="00923F6F" w:rsidRPr="00923F6F" w:rsidRDefault="00923F6F" w:rsidP="00923F6F">
      <w:pPr>
        <w:numPr>
          <w:ilvl w:val="0"/>
          <w:numId w:val="67"/>
        </w:numPr>
        <w:rPr>
          <w:rFonts w:ascii="Helvetica Neue" w:hAnsi="Helvetica Neue"/>
          <w:lang w:val="en-CZ"/>
        </w:rPr>
      </w:pPr>
      <w:r w:rsidRPr="00923F6F">
        <w:rPr>
          <w:rFonts w:ascii="Helvetica Neue" w:hAnsi="Helvetica Neue"/>
          <w:lang w:val="en-CZ"/>
        </w:rPr>
        <w:lastRenderedPageBreak/>
        <w:t>Narrator: "Join the EcoBuddy Symphony! Together, we can create a healthier planet, one sustainable action at a time."</w:t>
      </w:r>
    </w:p>
    <w:p w14:paraId="3BBCF4FD" w14:textId="77777777" w:rsidR="00923F6F" w:rsidRPr="00923F6F" w:rsidRDefault="00923F6F" w:rsidP="00923F6F">
      <w:pPr>
        <w:numPr>
          <w:ilvl w:val="0"/>
          <w:numId w:val="67"/>
        </w:numPr>
        <w:rPr>
          <w:rFonts w:ascii="Helvetica Neue" w:hAnsi="Helvetica Neue"/>
          <w:lang w:val="en-CZ"/>
        </w:rPr>
      </w:pPr>
      <w:r w:rsidRPr="00923F6F">
        <w:rPr>
          <w:rFonts w:ascii="Helvetica Neue" w:hAnsi="Helvetica Neue"/>
          <w:lang w:val="en-CZ"/>
        </w:rPr>
        <w:t>Call to action: Download the EcoBuddy app and join the movement.</w:t>
      </w:r>
    </w:p>
    <w:p w14:paraId="5B0F6F8A" w14:textId="77777777" w:rsidR="00923F6F" w:rsidRPr="00923F6F" w:rsidRDefault="00923F6F" w:rsidP="00923F6F">
      <w:pPr>
        <w:numPr>
          <w:ilvl w:val="0"/>
          <w:numId w:val="67"/>
        </w:numPr>
        <w:rPr>
          <w:rFonts w:ascii="Helvetica Neue" w:hAnsi="Helvetica Neue"/>
          <w:lang w:val="en-CZ"/>
        </w:rPr>
      </w:pPr>
      <w:r w:rsidRPr="00923F6F">
        <w:rPr>
          <w:rFonts w:ascii="Helvetica Neue" w:hAnsi="Helvetica Neue"/>
          <w:lang w:val="en-CZ"/>
        </w:rPr>
        <w:t>Text overlay: "EcoBuddy 5.0: Together, We Can Make a Difference"</w:t>
      </w:r>
    </w:p>
    <w:p w14:paraId="7A36F4F8" w14:textId="77777777" w:rsidR="00923F6F" w:rsidRPr="00923F6F" w:rsidRDefault="00923F6F" w:rsidP="00923F6F">
      <w:pPr>
        <w:rPr>
          <w:rFonts w:ascii="Helvetica Neue" w:hAnsi="Helvetica Neue"/>
          <w:lang w:val="en-CZ"/>
        </w:rPr>
      </w:pPr>
      <w:r w:rsidRPr="00923F6F">
        <w:rPr>
          <w:rFonts w:ascii="Helvetica Neue" w:hAnsi="Helvetica Neue"/>
          <w:b/>
          <w:bCs/>
          <w:lang w:val="en-CZ"/>
        </w:rPr>
        <w:t>Music:</w:t>
      </w:r>
      <w:r w:rsidRPr="00923F6F">
        <w:rPr>
          <w:rFonts w:ascii="Helvetica Neue" w:hAnsi="Helvetica Neue"/>
          <w:lang w:val="en-CZ"/>
        </w:rPr>
        <w:t xml:space="preserve"> Uplifting and inspiring background music throughout the video.</w:t>
      </w:r>
    </w:p>
    <w:p w14:paraId="2960C741" w14:textId="77777777" w:rsidR="00923F6F" w:rsidRPr="00923F6F" w:rsidRDefault="00923F6F" w:rsidP="00923F6F">
      <w:pPr>
        <w:rPr>
          <w:rFonts w:ascii="Helvetica Neue" w:hAnsi="Helvetica Neue"/>
          <w:lang w:val="en-CZ"/>
        </w:rPr>
      </w:pPr>
      <w:r w:rsidRPr="00923F6F">
        <w:rPr>
          <w:rFonts w:ascii="Helvetica Neue" w:hAnsi="Helvetica Neue"/>
          <w:b/>
          <w:bCs/>
          <w:lang w:val="en-CZ"/>
        </w:rPr>
        <w:t>Visuals:</w:t>
      </w:r>
      <w:r w:rsidRPr="00923F6F">
        <w:rPr>
          <w:rFonts w:ascii="Helvetica Neue" w:hAnsi="Helvetica Neue"/>
          <w:lang w:val="en-CZ"/>
        </w:rPr>
        <w:t xml:space="preserve"> Use a combination of live-action footage, animation, and data visualizations to create an engaging and informative storytelling experience.</w:t>
      </w:r>
    </w:p>
    <w:p w14:paraId="00C8D784" w14:textId="77777777" w:rsidR="00923F6F" w:rsidRPr="00923F6F" w:rsidRDefault="00923F6F" w:rsidP="00923F6F">
      <w:pPr>
        <w:rPr>
          <w:rFonts w:ascii="Helvetica Neue" w:hAnsi="Helvetica Neue"/>
          <w:lang w:val="en-CZ"/>
        </w:rPr>
      </w:pPr>
    </w:p>
    <w:p w14:paraId="20F08DFF" w14:textId="77777777" w:rsidR="00923F6F" w:rsidRPr="00923F6F" w:rsidRDefault="00923F6F" w:rsidP="00923F6F">
      <w:pPr>
        <w:shd w:val="clear" w:color="auto" w:fill="FFFFFF"/>
        <w:spacing w:before="100" w:beforeAutospacing="1" w:after="100" w:afterAutospacing="1" w:line="240" w:lineRule="auto"/>
        <w:outlineLvl w:val="1"/>
        <w:rPr>
          <w:rFonts w:ascii="Helvetica Neue" w:eastAsia="Times New Roman" w:hAnsi="Helvetica Neue" w:cs="Times New Roman"/>
          <w:b/>
          <w:bCs/>
          <w:color w:val="1F1F1F"/>
          <w:sz w:val="36"/>
          <w:szCs w:val="36"/>
          <w:lang w:val="en-CZ" w:eastAsia="en-GB"/>
        </w:rPr>
      </w:pPr>
      <w:r w:rsidRPr="00923F6F">
        <w:rPr>
          <w:rFonts w:ascii="Helvetica Neue" w:eastAsia="Times New Roman" w:hAnsi="Helvetica Neue" w:cs="Times New Roman"/>
          <w:b/>
          <w:bCs/>
          <w:color w:val="1F1F1F"/>
          <w:sz w:val="36"/>
          <w:szCs w:val="36"/>
          <w:lang w:val="en-CZ" w:eastAsia="en-GB"/>
        </w:rPr>
        <w:t>EcoBuddy 5.0: A Global Sustainability Symphony (UX/Figma Design)</w:t>
      </w:r>
    </w:p>
    <w:p w14:paraId="478432FF" w14:textId="77777777" w:rsidR="00923F6F" w:rsidRPr="00923F6F" w:rsidRDefault="00923F6F" w:rsidP="00923F6F">
      <w:pPr>
        <w:shd w:val="clear" w:color="auto" w:fill="FFFFFF"/>
        <w:spacing w:before="100" w:beforeAutospacing="1" w:after="100" w:afterAutospacing="1"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b/>
          <w:bCs/>
          <w:color w:val="1F1F1F"/>
          <w:lang w:val="en-CZ" w:eastAsia="en-GB"/>
        </w:rPr>
        <w:t>1. Onboarding Screens:</w:t>
      </w:r>
    </w:p>
    <w:p w14:paraId="35A545CA" w14:textId="77777777" w:rsidR="00923F6F" w:rsidRPr="00923F6F" w:rsidRDefault="00923F6F" w:rsidP="00923F6F">
      <w:pPr>
        <w:numPr>
          <w:ilvl w:val="0"/>
          <w:numId w:val="68"/>
        </w:numPr>
        <w:shd w:val="clear" w:color="auto" w:fill="FFFFFF"/>
        <w:spacing w:before="100" w:beforeAutospacing="1" w:after="0"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color w:val="1F1F1F"/>
          <w:lang w:val="en-CZ" w:eastAsia="en-GB"/>
        </w:rPr>
        <w:t>Welcome users and explain the concept of EcoBuddy 5.0, emphasizing its focus on collective action and global impact.</w:t>
      </w:r>
    </w:p>
    <w:p w14:paraId="20733877" w14:textId="77777777" w:rsidR="00923F6F" w:rsidRPr="00923F6F" w:rsidRDefault="00923F6F" w:rsidP="00923F6F">
      <w:pPr>
        <w:numPr>
          <w:ilvl w:val="0"/>
          <w:numId w:val="68"/>
        </w:numPr>
        <w:shd w:val="clear" w:color="auto" w:fill="FFFFFF"/>
        <w:spacing w:before="100" w:beforeAutospacing="1" w:after="0"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color w:val="1F1F1F"/>
          <w:lang w:val="en-CZ" w:eastAsia="en-GB"/>
        </w:rPr>
        <w:t>Guide users through the easy connection process with existing sustainability apps.</w:t>
      </w:r>
    </w:p>
    <w:p w14:paraId="7F49FE26" w14:textId="77777777" w:rsidR="00923F6F" w:rsidRPr="00923F6F" w:rsidRDefault="00923F6F" w:rsidP="00923F6F">
      <w:pPr>
        <w:shd w:val="clear" w:color="auto" w:fill="FFFFFF"/>
        <w:spacing w:before="100" w:beforeAutospacing="1" w:after="100" w:afterAutospacing="1"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b/>
          <w:bCs/>
          <w:color w:val="1F1F1F"/>
          <w:lang w:val="en-CZ" w:eastAsia="en-GB"/>
        </w:rPr>
        <w:t>2. Home Screen:</w:t>
      </w:r>
    </w:p>
    <w:p w14:paraId="54A7FE9A" w14:textId="77777777" w:rsidR="00923F6F" w:rsidRPr="00923F6F" w:rsidRDefault="00923F6F" w:rsidP="00923F6F">
      <w:pPr>
        <w:numPr>
          <w:ilvl w:val="0"/>
          <w:numId w:val="69"/>
        </w:numPr>
        <w:shd w:val="clear" w:color="auto" w:fill="FFFFFF"/>
        <w:spacing w:before="100" w:beforeAutospacing="1" w:after="0"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color w:val="1F1F1F"/>
          <w:lang w:val="en-CZ" w:eastAsia="en-GB"/>
        </w:rPr>
        <w:t>Display a personalized sustainability score based on anonymized data and user actions.</w:t>
      </w:r>
    </w:p>
    <w:p w14:paraId="4BDF2B18" w14:textId="77777777" w:rsidR="00923F6F" w:rsidRPr="00923F6F" w:rsidRDefault="00923F6F" w:rsidP="00923F6F">
      <w:pPr>
        <w:numPr>
          <w:ilvl w:val="0"/>
          <w:numId w:val="69"/>
        </w:numPr>
        <w:shd w:val="clear" w:color="auto" w:fill="FFFFFF"/>
        <w:spacing w:before="100" w:beforeAutospacing="1" w:after="0"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color w:val="1F1F1F"/>
          <w:lang w:val="en-CZ" w:eastAsia="en-GB"/>
        </w:rPr>
        <w:t>Showcase daily, weekly, and monthly personalized plans with actionable insights.</w:t>
      </w:r>
    </w:p>
    <w:p w14:paraId="4B8506B1" w14:textId="77777777" w:rsidR="00923F6F" w:rsidRPr="00923F6F" w:rsidRDefault="00923F6F" w:rsidP="00923F6F">
      <w:pPr>
        <w:numPr>
          <w:ilvl w:val="0"/>
          <w:numId w:val="69"/>
        </w:numPr>
        <w:shd w:val="clear" w:color="auto" w:fill="FFFFFF"/>
        <w:spacing w:before="100" w:beforeAutospacing="1" w:after="0"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color w:val="1F1F1F"/>
          <w:lang w:val="en-CZ" w:eastAsia="en-GB"/>
        </w:rPr>
        <w:t>Integrate a local community leaderboard to foster friendly competition and motivation.</w:t>
      </w:r>
    </w:p>
    <w:p w14:paraId="495E9F60" w14:textId="77777777" w:rsidR="00923F6F" w:rsidRPr="00923F6F" w:rsidRDefault="00923F6F" w:rsidP="00923F6F">
      <w:pPr>
        <w:shd w:val="clear" w:color="auto" w:fill="FFFFFF"/>
        <w:spacing w:before="100" w:beforeAutospacing="1" w:after="100" w:afterAutospacing="1"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b/>
          <w:bCs/>
          <w:color w:val="1F1F1F"/>
          <w:lang w:val="en-CZ" w:eastAsia="en-GB"/>
        </w:rPr>
        <w:t>3. Eco-Buddy Feature:</w:t>
      </w:r>
    </w:p>
    <w:p w14:paraId="4E14EF01" w14:textId="77777777" w:rsidR="00923F6F" w:rsidRPr="00923F6F" w:rsidRDefault="00923F6F" w:rsidP="00923F6F">
      <w:pPr>
        <w:numPr>
          <w:ilvl w:val="0"/>
          <w:numId w:val="70"/>
        </w:numPr>
        <w:shd w:val="clear" w:color="auto" w:fill="FFFFFF"/>
        <w:spacing w:before="100" w:beforeAutospacing="1" w:after="0"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color w:val="1F1F1F"/>
          <w:lang w:val="en-CZ" w:eastAsia="en-GB"/>
        </w:rPr>
        <w:t>Allow users to connect with a local "Eco-Buddy" based on shared sustainability goals and location.</w:t>
      </w:r>
    </w:p>
    <w:p w14:paraId="1421DDFF" w14:textId="77777777" w:rsidR="00923F6F" w:rsidRPr="00923F6F" w:rsidRDefault="00923F6F" w:rsidP="00923F6F">
      <w:pPr>
        <w:numPr>
          <w:ilvl w:val="0"/>
          <w:numId w:val="70"/>
        </w:numPr>
        <w:shd w:val="clear" w:color="auto" w:fill="FFFFFF"/>
        <w:spacing w:before="100" w:beforeAutospacing="1" w:after="0"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color w:val="1F1F1F"/>
          <w:lang w:val="en-CZ" w:eastAsia="en-GB"/>
        </w:rPr>
        <w:t>Facilitate communication and information sharing through chat, video calls, and shared challenge features.</w:t>
      </w:r>
    </w:p>
    <w:p w14:paraId="724E30F0" w14:textId="77777777" w:rsidR="00923F6F" w:rsidRPr="00923F6F" w:rsidRDefault="00923F6F" w:rsidP="00923F6F">
      <w:pPr>
        <w:numPr>
          <w:ilvl w:val="0"/>
          <w:numId w:val="70"/>
        </w:numPr>
        <w:shd w:val="clear" w:color="auto" w:fill="FFFFFF"/>
        <w:spacing w:before="100" w:beforeAutospacing="1" w:after="0"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color w:val="1F1F1F"/>
          <w:lang w:val="en-CZ" w:eastAsia="en-GB"/>
        </w:rPr>
        <w:t>Integrate a local community forum for discussions, event planning, and resource sharing.</w:t>
      </w:r>
    </w:p>
    <w:p w14:paraId="3CB854F5" w14:textId="77777777" w:rsidR="00923F6F" w:rsidRPr="00923F6F" w:rsidRDefault="00923F6F" w:rsidP="00923F6F">
      <w:pPr>
        <w:shd w:val="clear" w:color="auto" w:fill="FFFFFF"/>
        <w:spacing w:before="100" w:beforeAutospacing="1" w:after="100" w:afterAutospacing="1"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b/>
          <w:bCs/>
          <w:color w:val="1F1F1F"/>
          <w:lang w:val="en-CZ" w:eastAsia="en-GB"/>
        </w:rPr>
        <w:t>4. Data Visualization:</w:t>
      </w:r>
    </w:p>
    <w:p w14:paraId="06A018E5" w14:textId="77777777" w:rsidR="00923F6F" w:rsidRPr="00923F6F" w:rsidRDefault="00923F6F" w:rsidP="00923F6F">
      <w:pPr>
        <w:numPr>
          <w:ilvl w:val="0"/>
          <w:numId w:val="71"/>
        </w:numPr>
        <w:shd w:val="clear" w:color="auto" w:fill="FFFFFF"/>
        <w:spacing w:before="100" w:beforeAutospacing="1" w:after="0"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color w:val="1F1F1F"/>
          <w:lang w:val="en-CZ" w:eastAsia="en-GB"/>
        </w:rPr>
        <w:lastRenderedPageBreak/>
        <w:t>Utilize interactive charts and graphs to display user progress, community impact, and industry benchmarks (based on anonymized data).</w:t>
      </w:r>
    </w:p>
    <w:p w14:paraId="46E7AD28" w14:textId="77777777" w:rsidR="00923F6F" w:rsidRPr="00923F6F" w:rsidRDefault="00923F6F" w:rsidP="00923F6F">
      <w:pPr>
        <w:numPr>
          <w:ilvl w:val="0"/>
          <w:numId w:val="71"/>
        </w:numPr>
        <w:shd w:val="clear" w:color="auto" w:fill="FFFFFF"/>
        <w:spacing w:before="100" w:beforeAutospacing="1" w:after="0"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color w:val="1F1F1F"/>
          <w:lang w:val="en-CZ" w:eastAsia="en-GB"/>
        </w:rPr>
        <w:t>Allow users to explore data by location, activity type, and timeframe.</w:t>
      </w:r>
    </w:p>
    <w:p w14:paraId="40EAB890" w14:textId="77777777" w:rsidR="00923F6F" w:rsidRPr="00923F6F" w:rsidRDefault="00923F6F" w:rsidP="00923F6F">
      <w:pPr>
        <w:shd w:val="clear" w:color="auto" w:fill="FFFFFF"/>
        <w:spacing w:before="100" w:beforeAutospacing="1" w:after="100" w:afterAutospacing="1"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b/>
          <w:bCs/>
          <w:color w:val="1F1F1F"/>
          <w:lang w:val="en-CZ" w:eastAsia="en-GB"/>
        </w:rPr>
        <w:t>5. Global Impact Section:</w:t>
      </w:r>
    </w:p>
    <w:p w14:paraId="07B74EC6" w14:textId="77777777" w:rsidR="00923F6F" w:rsidRPr="00923F6F" w:rsidRDefault="00923F6F" w:rsidP="00923F6F">
      <w:pPr>
        <w:numPr>
          <w:ilvl w:val="0"/>
          <w:numId w:val="72"/>
        </w:numPr>
        <w:shd w:val="clear" w:color="auto" w:fill="FFFFFF"/>
        <w:spacing w:before="100" w:beforeAutospacing="1" w:after="0"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color w:val="1F1F1F"/>
          <w:lang w:val="en-CZ" w:eastAsia="en-GB"/>
        </w:rPr>
        <w:t>Showcase the "Bridge" concept and how anonymized data contributes to global sustainability efforts.</w:t>
      </w:r>
    </w:p>
    <w:p w14:paraId="1E55A8F8" w14:textId="77777777" w:rsidR="00923F6F" w:rsidRPr="00923F6F" w:rsidRDefault="00923F6F" w:rsidP="00923F6F">
      <w:pPr>
        <w:numPr>
          <w:ilvl w:val="0"/>
          <w:numId w:val="72"/>
        </w:numPr>
        <w:shd w:val="clear" w:color="auto" w:fill="FFFFFF"/>
        <w:spacing w:before="100" w:beforeAutospacing="1" w:after="0"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color w:val="1F1F1F"/>
          <w:lang w:val="en-CZ" w:eastAsia="en-GB"/>
        </w:rPr>
        <w:t>Highlight global initiatives and best practices identified through anonymized data analysis.</w:t>
      </w:r>
    </w:p>
    <w:p w14:paraId="573FFDEC" w14:textId="18E74876" w:rsidR="00923F6F" w:rsidRDefault="00923F6F" w:rsidP="00923F6F">
      <w:pPr>
        <w:numPr>
          <w:ilvl w:val="0"/>
          <w:numId w:val="72"/>
        </w:numPr>
        <w:shd w:val="clear" w:color="auto" w:fill="FFFFFF"/>
        <w:spacing w:before="100" w:beforeAutospacing="1" w:after="0"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color w:val="1F1F1F"/>
          <w:lang w:val="en-CZ" w:eastAsia="en-GB"/>
        </w:rPr>
        <w:t>Encourage users to share their success stories and inspire others across the</w:t>
      </w:r>
      <w:r>
        <w:rPr>
          <w:rFonts w:ascii="Helvetica Neue" w:eastAsia="Times New Roman" w:hAnsi="Helvetica Neue" w:cs="Times New Roman"/>
          <w:color w:val="1F1F1F"/>
          <w:lang w:val="en-CZ" w:eastAsia="en-GB"/>
        </w:rPr>
        <w:t xml:space="preserve"> globe.</w:t>
      </w:r>
    </w:p>
    <w:p w14:paraId="74A01D1B" w14:textId="77777777" w:rsidR="00923F6F" w:rsidRPr="00923F6F" w:rsidRDefault="00923F6F" w:rsidP="00923F6F">
      <w:pPr>
        <w:numPr>
          <w:ilvl w:val="0"/>
          <w:numId w:val="73"/>
        </w:numPr>
        <w:shd w:val="clear" w:color="auto" w:fill="FFFFFF"/>
        <w:spacing w:before="100" w:beforeAutospacing="1" w:after="0"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b/>
          <w:bCs/>
          <w:color w:val="1F1F1F"/>
          <w:lang w:val="en-CZ" w:eastAsia="en-GB"/>
        </w:rPr>
        <w:t>Interactive Map:</w:t>
      </w:r>
      <w:r w:rsidRPr="00923F6F">
        <w:rPr>
          <w:rFonts w:ascii="Helvetica Neue" w:eastAsia="Times New Roman" w:hAnsi="Helvetica Neue" w:cs="Times New Roman"/>
          <w:color w:val="1F1F1F"/>
          <w:lang w:val="en-CZ" w:eastAsia="en-GB"/>
        </w:rPr>
        <w:t> Display a world map with data points representing anonymized contributions from various locations. Users can click on different regions to see local sustainability trends and best practices.</w:t>
      </w:r>
    </w:p>
    <w:p w14:paraId="3D8991B7" w14:textId="77777777" w:rsidR="00923F6F" w:rsidRPr="00923F6F" w:rsidRDefault="00923F6F" w:rsidP="00923F6F">
      <w:pPr>
        <w:numPr>
          <w:ilvl w:val="0"/>
          <w:numId w:val="73"/>
        </w:numPr>
        <w:shd w:val="clear" w:color="auto" w:fill="FFFFFF"/>
        <w:spacing w:before="100" w:beforeAutospacing="1" w:after="0"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b/>
          <w:bCs/>
          <w:color w:val="1F1F1F"/>
          <w:lang w:val="en-CZ" w:eastAsia="en-GB"/>
        </w:rPr>
        <w:t>User Stories:</w:t>
      </w:r>
      <w:r w:rsidRPr="00923F6F">
        <w:rPr>
          <w:rFonts w:ascii="Helvetica Neue" w:eastAsia="Times New Roman" w:hAnsi="Helvetica Neue" w:cs="Times New Roman"/>
          <w:color w:val="1F1F1F"/>
          <w:lang w:val="en-CZ" w:eastAsia="en-GB"/>
        </w:rPr>
        <w:t> Feature short testimonials or stories from individuals around the globe, showcasing their impact and the positive influence of the EcoBuddy community.</w:t>
      </w:r>
    </w:p>
    <w:p w14:paraId="61A7EB86" w14:textId="77777777" w:rsidR="00923F6F" w:rsidRPr="00923F6F" w:rsidRDefault="00923F6F" w:rsidP="00923F6F">
      <w:pPr>
        <w:numPr>
          <w:ilvl w:val="0"/>
          <w:numId w:val="73"/>
        </w:numPr>
        <w:shd w:val="clear" w:color="auto" w:fill="FFFFFF"/>
        <w:spacing w:before="100" w:beforeAutospacing="1" w:after="0"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b/>
          <w:bCs/>
          <w:color w:val="1F1F1F"/>
          <w:lang w:val="en-CZ" w:eastAsia="en-GB"/>
        </w:rPr>
        <w:t>Badges and Achievements:</w:t>
      </w:r>
      <w:r w:rsidRPr="00923F6F">
        <w:rPr>
          <w:rFonts w:ascii="Helvetica Neue" w:eastAsia="Times New Roman" w:hAnsi="Helvetica Neue" w:cs="Times New Roman"/>
          <w:color w:val="1F1F1F"/>
          <w:lang w:val="en-CZ" w:eastAsia="en-GB"/>
        </w:rPr>
        <w:t> Implement a gamification system with badges and achievements awarded for reaching sustainability goals, participating in local events, and inspiring others. This fosters a sense of accomplishment and encourages continued engagement.</w:t>
      </w:r>
    </w:p>
    <w:p w14:paraId="02036FEA" w14:textId="77777777" w:rsidR="00923F6F" w:rsidRPr="00923F6F" w:rsidRDefault="00923F6F" w:rsidP="00923F6F">
      <w:pPr>
        <w:shd w:val="clear" w:color="auto" w:fill="FFFFFF"/>
        <w:spacing w:before="100" w:beforeAutospacing="1" w:after="100" w:afterAutospacing="1"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b/>
          <w:bCs/>
          <w:color w:val="1F1F1F"/>
          <w:lang w:val="en-CZ" w:eastAsia="en-GB"/>
        </w:rPr>
        <w:t>Overall Design Considerations:</w:t>
      </w:r>
    </w:p>
    <w:p w14:paraId="58E91DA0" w14:textId="77777777" w:rsidR="00923F6F" w:rsidRPr="00923F6F" w:rsidRDefault="00923F6F" w:rsidP="00923F6F">
      <w:pPr>
        <w:numPr>
          <w:ilvl w:val="0"/>
          <w:numId w:val="74"/>
        </w:numPr>
        <w:shd w:val="clear" w:color="auto" w:fill="FFFFFF"/>
        <w:spacing w:before="100" w:beforeAutospacing="1" w:after="0"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b/>
          <w:bCs/>
          <w:color w:val="1F1F1F"/>
          <w:lang w:val="en-CZ" w:eastAsia="en-GB"/>
        </w:rPr>
        <w:t>Simple and intuitive interface:</w:t>
      </w:r>
      <w:r w:rsidRPr="00923F6F">
        <w:rPr>
          <w:rFonts w:ascii="Helvetica Neue" w:eastAsia="Times New Roman" w:hAnsi="Helvetica Neue" w:cs="Times New Roman"/>
          <w:color w:val="1F1F1F"/>
          <w:lang w:val="en-CZ" w:eastAsia="en-GB"/>
        </w:rPr>
        <w:t> Ensure the app is easy to navigate and understand for users of diverse technical backgrounds and locations.</w:t>
      </w:r>
    </w:p>
    <w:p w14:paraId="0222771F" w14:textId="77777777" w:rsidR="00923F6F" w:rsidRPr="00923F6F" w:rsidRDefault="00923F6F" w:rsidP="00923F6F">
      <w:pPr>
        <w:numPr>
          <w:ilvl w:val="0"/>
          <w:numId w:val="74"/>
        </w:numPr>
        <w:shd w:val="clear" w:color="auto" w:fill="FFFFFF"/>
        <w:spacing w:before="100" w:beforeAutospacing="1" w:after="0"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b/>
          <w:bCs/>
          <w:color w:val="1F1F1F"/>
          <w:lang w:val="en-CZ" w:eastAsia="en-GB"/>
        </w:rPr>
        <w:t>Data visualization:</w:t>
      </w:r>
      <w:r w:rsidRPr="00923F6F">
        <w:rPr>
          <w:rFonts w:ascii="Helvetica Neue" w:eastAsia="Times New Roman" w:hAnsi="Helvetica Neue" w:cs="Times New Roman"/>
          <w:color w:val="1F1F1F"/>
          <w:lang w:val="en-CZ" w:eastAsia="en-GB"/>
        </w:rPr>
        <w:t> Utilize clear and concise visualizations to communicate complex data and trends effectively.</w:t>
      </w:r>
    </w:p>
    <w:p w14:paraId="7F408B44" w14:textId="77777777" w:rsidR="00923F6F" w:rsidRPr="00923F6F" w:rsidRDefault="00923F6F" w:rsidP="00923F6F">
      <w:pPr>
        <w:numPr>
          <w:ilvl w:val="0"/>
          <w:numId w:val="74"/>
        </w:numPr>
        <w:shd w:val="clear" w:color="auto" w:fill="FFFFFF"/>
        <w:spacing w:before="100" w:beforeAutospacing="1" w:after="0"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b/>
          <w:bCs/>
          <w:color w:val="1F1F1F"/>
          <w:lang w:val="en-CZ" w:eastAsia="en-GB"/>
        </w:rPr>
        <w:t>Multilingual support:</w:t>
      </w:r>
      <w:r w:rsidRPr="00923F6F">
        <w:rPr>
          <w:rFonts w:ascii="Helvetica Neue" w:eastAsia="Times New Roman" w:hAnsi="Helvetica Neue" w:cs="Times New Roman"/>
          <w:color w:val="1F1F1F"/>
          <w:lang w:val="en-CZ" w:eastAsia="en-GB"/>
        </w:rPr>
        <w:t> Cater to a global audience by offering the app in multiple languages.</w:t>
      </w:r>
    </w:p>
    <w:p w14:paraId="6A2BB9F2" w14:textId="77777777" w:rsidR="00923F6F" w:rsidRPr="00923F6F" w:rsidRDefault="00923F6F" w:rsidP="00923F6F">
      <w:pPr>
        <w:numPr>
          <w:ilvl w:val="0"/>
          <w:numId w:val="74"/>
        </w:numPr>
        <w:shd w:val="clear" w:color="auto" w:fill="FFFFFF"/>
        <w:spacing w:before="100" w:beforeAutospacing="1" w:after="0"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b/>
          <w:bCs/>
          <w:color w:val="1F1F1F"/>
          <w:lang w:val="en-CZ" w:eastAsia="en-GB"/>
        </w:rPr>
        <w:t>Accessibility:</w:t>
      </w:r>
      <w:r w:rsidRPr="00923F6F">
        <w:rPr>
          <w:rFonts w:ascii="Helvetica Neue" w:eastAsia="Times New Roman" w:hAnsi="Helvetica Neue" w:cs="Times New Roman"/>
          <w:color w:val="1F1F1F"/>
          <w:lang w:val="en-CZ" w:eastAsia="en-GB"/>
        </w:rPr>
        <w:t> Ensure the app is accessible to users with disabilities by adhering to accessibility best practices.</w:t>
      </w:r>
    </w:p>
    <w:p w14:paraId="2A896EA1" w14:textId="77777777" w:rsidR="00923F6F" w:rsidRPr="00923F6F" w:rsidRDefault="00923F6F" w:rsidP="00923F6F">
      <w:pPr>
        <w:shd w:val="clear" w:color="auto" w:fill="FFFFFF"/>
        <w:spacing w:before="100" w:beforeAutospacing="1" w:after="100" w:afterAutospacing="1" w:line="240" w:lineRule="auto"/>
        <w:rPr>
          <w:rFonts w:ascii="Helvetica Neue" w:eastAsia="Times New Roman" w:hAnsi="Helvetica Neue" w:cs="Times New Roman"/>
          <w:color w:val="1F1F1F"/>
          <w:lang w:val="en-CZ" w:eastAsia="en-GB"/>
        </w:rPr>
      </w:pPr>
      <w:r w:rsidRPr="00923F6F">
        <w:rPr>
          <w:rFonts w:ascii="Helvetica Neue" w:eastAsia="Times New Roman" w:hAnsi="Helvetica Neue" w:cs="Times New Roman"/>
          <w:color w:val="1F1F1F"/>
          <w:lang w:val="en-CZ" w:eastAsia="en-GB"/>
        </w:rPr>
        <w:t>By incorporating these elements into your UX/Figma design, you can create a user-friendly and impactful experience that allows individuals to be part of a global movement towards a sustainable future.</w:t>
      </w:r>
    </w:p>
    <w:p w14:paraId="5C0114D5" w14:textId="77777777" w:rsidR="00923F6F" w:rsidRPr="00923F6F" w:rsidRDefault="00923F6F" w:rsidP="00923F6F">
      <w:pPr>
        <w:shd w:val="clear" w:color="auto" w:fill="FFFFFF"/>
        <w:spacing w:before="100" w:beforeAutospacing="1" w:after="0" w:line="240" w:lineRule="auto"/>
        <w:ind w:left="720"/>
        <w:rPr>
          <w:rFonts w:ascii="Helvetica Neue" w:eastAsia="Times New Roman" w:hAnsi="Helvetica Neue" w:cs="Times New Roman"/>
          <w:color w:val="1F1F1F"/>
          <w:lang w:val="en-CZ" w:eastAsia="en-GB"/>
        </w:rPr>
      </w:pPr>
    </w:p>
    <w:p w14:paraId="3CA7F079" w14:textId="2358E6D6" w:rsidR="00A158A4" w:rsidRPr="007311DA" w:rsidRDefault="00A158A4" w:rsidP="00947210">
      <w:pPr>
        <w:rPr>
          <w:rFonts w:ascii="Helvetica Neue" w:hAnsi="Helvetica Neue"/>
        </w:rPr>
      </w:pPr>
    </w:p>
    <w:sectPr w:rsidR="00A158A4" w:rsidRPr="007311DA">
      <w:footerReference w:type="default" r:id="rId8"/>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EB423" w14:textId="77777777" w:rsidR="00D56E66" w:rsidRDefault="00D56E66">
      <w:pPr>
        <w:spacing w:after="0" w:line="240" w:lineRule="auto"/>
      </w:pPr>
      <w:r>
        <w:separator/>
      </w:r>
    </w:p>
    <w:p w14:paraId="59C18445" w14:textId="77777777" w:rsidR="00D56E66" w:rsidRDefault="00D56E66"/>
    <w:p w14:paraId="6FFC37EF" w14:textId="77777777" w:rsidR="00D56E66" w:rsidRDefault="00D56E66"/>
  </w:endnote>
  <w:endnote w:type="continuationSeparator" w:id="0">
    <w:p w14:paraId="6501DF42" w14:textId="77777777" w:rsidR="00D56E66" w:rsidRDefault="00D56E66">
      <w:pPr>
        <w:spacing w:after="0" w:line="240" w:lineRule="auto"/>
      </w:pPr>
      <w:r>
        <w:continuationSeparator/>
      </w:r>
    </w:p>
    <w:p w14:paraId="13DEC7A3" w14:textId="77777777" w:rsidR="00D56E66" w:rsidRDefault="00D56E66"/>
    <w:p w14:paraId="649D77D4" w14:textId="77777777" w:rsidR="00D56E66" w:rsidRDefault="00D56E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7BB6F07E" w14:textId="77777777" w:rsidR="00144CD0" w:rsidRDefault="0000000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34FBF" w14:textId="77777777" w:rsidR="00D56E66" w:rsidRDefault="00D56E66">
      <w:pPr>
        <w:spacing w:after="0" w:line="240" w:lineRule="auto"/>
      </w:pPr>
      <w:r>
        <w:separator/>
      </w:r>
    </w:p>
    <w:p w14:paraId="33C70E68" w14:textId="77777777" w:rsidR="00D56E66" w:rsidRDefault="00D56E66"/>
    <w:p w14:paraId="76807236" w14:textId="77777777" w:rsidR="00D56E66" w:rsidRDefault="00D56E66"/>
  </w:footnote>
  <w:footnote w:type="continuationSeparator" w:id="0">
    <w:p w14:paraId="7EC7B81A" w14:textId="77777777" w:rsidR="00D56E66" w:rsidRDefault="00D56E66">
      <w:pPr>
        <w:spacing w:after="0" w:line="240" w:lineRule="auto"/>
      </w:pPr>
      <w:r>
        <w:continuationSeparator/>
      </w:r>
    </w:p>
    <w:p w14:paraId="4EEECB0F" w14:textId="77777777" w:rsidR="00D56E66" w:rsidRDefault="00D56E66"/>
    <w:p w14:paraId="39F0E3D4" w14:textId="77777777" w:rsidR="00D56E66" w:rsidRDefault="00D56E6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3451211"/>
    <w:multiLevelType w:val="multilevel"/>
    <w:tmpl w:val="B6821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EB7D35"/>
    <w:multiLevelType w:val="multilevel"/>
    <w:tmpl w:val="4920A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2A32D7"/>
    <w:multiLevelType w:val="multilevel"/>
    <w:tmpl w:val="5366F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B248E5"/>
    <w:multiLevelType w:val="multilevel"/>
    <w:tmpl w:val="5B0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8E266E0"/>
    <w:multiLevelType w:val="hybridMultilevel"/>
    <w:tmpl w:val="B61ABA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0A230066"/>
    <w:multiLevelType w:val="multilevel"/>
    <w:tmpl w:val="EB187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935717"/>
    <w:multiLevelType w:val="multilevel"/>
    <w:tmpl w:val="A8041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B37E04"/>
    <w:multiLevelType w:val="multilevel"/>
    <w:tmpl w:val="BC2A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D702D30"/>
    <w:multiLevelType w:val="multilevel"/>
    <w:tmpl w:val="6DC49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325311"/>
    <w:multiLevelType w:val="hybridMultilevel"/>
    <w:tmpl w:val="8070E852"/>
    <w:lvl w:ilvl="0" w:tplc="08090001">
      <w:start w:val="1"/>
      <w:numFmt w:val="bullet"/>
      <w:lvlText w:val=""/>
      <w:lvlJc w:val="left"/>
      <w:pPr>
        <w:ind w:left="1257" w:hanging="360"/>
      </w:pPr>
      <w:rPr>
        <w:rFonts w:ascii="Symbol" w:hAnsi="Symbol" w:hint="default"/>
      </w:rPr>
    </w:lvl>
    <w:lvl w:ilvl="1" w:tplc="08090003" w:tentative="1">
      <w:start w:val="1"/>
      <w:numFmt w:val="bullet"/>
      <w:lvlText w:val="o"/>
      <w:lvlJc w:val="left"/>
      <w:pPr>
        <w:ind w:left="1977" w:hanging="360"/>
      </w:pPr>
      <w:rPr>
        <w:rFonts w:ascii="Courier New" w:hAnsi="Courier New" w:cs="Courier New" w:hint="default"/>
      </w:rPr>
    </w:lvl>
    <w:lvl w:ilvl="2" w:tplc="08090005" w:tentative="1">
      <w:start w:val="1"/>
      <w:numFmt w:val="bullet"/>
      <w:lvlText w:val=""/>
      <w:lvlJc w:val="left"/>
      <w:pPr>
        <w:ind w:left="2697" w:hanging="360"/>
      </w:pPr>
      <w:rPr>
        <w:rFonts w:ascii="Wingdings" w:hAnsi="Wingdings" w:hint="default"/>
      </w:rPr>
    </w:lvl>
    <w:lvl w:ilvl="3" w:tplc="08090001" w:tentative="1">
      <w:start w:val="1"/>
      <w:numFmt w:val="bullet"/>
      <w:lvlText w:val=""/>
      <w:lvlJc w:val="left"/>
      <w:pPr>
        <w:ind w:left="3417" w:hanging="360"/>
      </w:pPr>
      <w:rPr>
        <w:rFonts w:ascii="Symbol" w:hAnsi="Symbol" w:hint="default"/>
      </w:rPr>
    </w:lvl>
    <w:lvl w:ilvl="4" w:tplc="08090003" w:tentative="1">
      <w:start w:val="1"/>
      <w:numFmt w:val="bullet"/>
      <w:lvlText w:val="o"/>
      <w:lvlJc w:val="left"/>
      <w:pPr>
        <w:ind w:left="4137" w:hanging="360"/>
      </w:pPr>
      <w:rPr>
        <w:rFonts w:ascii="Courier New" w:hAnsi="Courier New" w:cs="Courier New" w:hint="default"/>
      </w:rPr>
    </w:lvl>
    <w:lvl w:ilvl="5" w:tplc="08090005" w:tentative="1">
      <w:start w:val="1"/>
      <w:numFmt w:val="bullet"/>
      <w:lvlText w:val=""/>
      <w:lvlJc w:val="left"/>
      <w:pPr>
        <w:ind w:left="4857" w:hanging="360"/>
      </w:pPr>
      <w:rPr>
        <w:rFonts w:ascii="Wingdings" w:hAnsi="Wingdings" w:hint="default"/>
      </w:rPr>
    </w:lvl>
    <w:lvl w:ilvl="6" w:tplc="08090001" w:tentative="1">
      <w:start w:val="1"/>
      <w:numFmt w:val="bullet"/>
      <w:lvlText w:val=""/>
      <w:lvlJc w:val="left"/>
      <w:pPr>
        <w:ind w:left="5577" w:hanging="360"/>
      </w:pPr>
      <w:rPr>
        <w:rFonts w:ascii="Symbol" w:hAnsi="Symbol" w:hint="default"/>
      </w:rPr>
    </w:lvl>
    <w:lvl w:ilvl="7" w:tplc="08090003" w:tentative="1">
      <w:start w:val="1"/>
      <w:numFmt w:val="bullet"/>
      <w:lvlText w:val="o"/>
      <w:lvlJc w:val="left"/>
      <w:pPr>
        <w:ind w:left="6297" w:hanging="360"/>
      </w:pPr>
      <w:rPr>
        <w:rFonts w:ascii="Courier New" w:hAnsi="Courier New" w:cs="Courier New" w:hint="default"/>
      </w:rPr>
    </w:lvl>
    <w:lvl w:ilvl="8" w:tplc="08090005" w:tentative="1">
      <w:start w:val="1"/>
      <w:numFmt w:val="bullet"/>
      <w:lvlText w:val=""/>
      <w:lvlJc w:val="left"/>
      <w:pPr>
        <w:ind w:left="7017" w:hanging="360"/>
      </w:pPr>
      <w:rPr>
        <w:rFonts w:ascii="Wingdings" w:hAnsi="Wingdings" w:hint="default"/>
      </w:rPr>
    </w:lvl>
  </w:abstractNum>
  <w:abstractNum w:abstractNumId="21" w15:restartNumberingAfterBreak="0">
    <w:nsid w:val="100E25FA"/>
    <w:multiLevelType w:val="hybridMultilevel"/>
    <w:tmpl w:val="6846BC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5767F0E"/>
    <w:multiLevelType w:val="multilevel"/>
    <w:tmpl w:val="06368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944CF2"/>
    <w:multiLevelType w:val="multilevel"/>
    <w:tmpl w:val="5C9C4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310741"/>
    <w:multiLevelType w:val="multilevel"/>
    <w:tmpl w:val="EAF68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3701B0"/>
    <w:multiLevelType w:val="multilevel"/>
    <w:tmpl w:val="BC2A2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06A3E7F"/>
    <w:multiLevelType w:val="multilevel"/>
    <w:tmpl w:val="8D0A24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81332E"/>
    <w:multiLevelType w:val="multilevel"/>
    <w:tmpl w:val="6CAA0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B430CF"/>
    <w:multiLevelType w:val="multilevel"/>
    <w:tmpl w:val="67689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0A0C3D"/>
    <w:multiLevelType w:val="multilevel"/>
    <w:tmpl w:val="7CAC57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23E5FDA"/>
    <w:multiLevelType w:val="multilevel"/>
    <w:tmpl w:val="D5FCD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24F635F"/>
    <w:multiLevelType w:val="multilevel"/>
    <w:tmpl w:val="0D140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2B703F2"/>
    <w:multiLevelType w:val="multilevel"/>
    <w:tmpl w:val="04D831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8F56799"/>
    <w:multiLevelType w:val="multilevel"/>
    <w:tmpl w:val="4D6C9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EA7798"/>
    <w:multiLevelType w:val="multilevel"/>
    <w:tmpl w:val="B4CA2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0A1E68"/>
    <w:multiLevelType w:val="multilevel"/>
    <w:tmpl w:val="7E224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39404A"/>
    <w:multiLevelType w:val="multilevel"/>
    <w:tmpl w:val="1F20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004AB2"/>
    <w:multiLevelType w:val="multilevel"/>
    <w:tmpl w:val="81086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553B45"/>
    <w:multiLevelType w:val="multilevel"/>
    <w:tmpl w:val="1BDACC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A620CB4"/>
    <w:multiLevelType w:val="multilevel"/>
    <w:tmpl w:val="11008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9476C5"/>
    <w:multiLevelType w:val="multilevel"/>
    <w:tmpl w:val="5C302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6B65D2"/>
    <w:multiLevelType w:val="multilevel"/>
    <w:tmpl w:val="CF0CB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7E4044"/>
    <w:multiLevelType w:val="multilevel"/>
    <w:tmpl w:val="441AF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A64018"/>
    <w:multiLevelType w:val="multilevel"/>
    <w:tmpl w:val="1ABAB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672BB8"/>
    <w:multiLevelType w:val="multilevel"/>
    <w:tmpl w:val="C21A0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C516B8"/>
    <w:multiLevelType w:val="multilevel"/>
    <w:tmpl w:val="83FA7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1604756"/>
    <w:multiLevelType w:val="multilevel"/>
    <w:tmpl w:val="02668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8D6118"/>
    <w:multiLevelType w:val="hybridMultilevel"/>
    <w:tmpl w:val="6DC46BFE"/>
    <w:lvl w:ilvl="0" w:tplc="9CD88FBA">
      <w:start w:val="1"/>
      <w:numFmt w:val="decimal"/>
      <w:lvlText w:val="%1."/>
      <w:lvlJc w:val="left"/>
      <w:pPr>
        <w:ind w:left="720" w:hanging="360"/>
      </w:pPr>
      <w:rPr>
        <w:rFonts w:hint="default"/>
        <w:sz w:val="3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CF50772"/>
    <w:multiLevelType w:val="hybridMultilevel"/>
    <w:tmpl w:val="9AAEA20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4E513A5E"/>
    <w:multiLevelType w:val="multilevel"/>
    <w:tmpl w:val="EC4E0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02F67C7"/>
    <w:multiLevelType w:val="multilevel"/>
    <w:tmpl w:val="0CB4B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2A2682A"/>
    <w:multiLevelType w:val="multilevel"/>
    <w:tmpl w:val="BE240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3246632"/>
    <w:multiLevelType w:val="hybridMultilevel"/>
    <w:tmpl w:val="AFEED1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42145F3"/>
    <w:multiLevelType w:val="multilevel"/>
    <w:tmpl w:val="97B43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4562FF6"/>
    <w:multiLevelType w:val="multilevel"/>
    <w:tmpl w:val="76C4B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55F53AC"/>
    <w:multiLevelType w:val="multilevel"/>
    <w:tmpl w:val="7078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5C66EE"/>
    <w:multiLevelType w:val="multilevel"/>
    <w:tmpl w:val="3112E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B17402"/>
    <w:multiLevelType w:val="multilevel"/>
    <w:tmpl w:val="880CD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7284222"/>
    <w:multiLevelType w:val="multilevel"/>
    <w:tmpl w:val="8FEE2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8735361"/>
    <w:multiLevelType w:val="multilevel"/>
    <w:tmpl w:val="D7069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AF05185"/>
    <w:multiLevelType w:val="multilevel"/>
    <w:tmpl w:val="2DC0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FD16E49"/>
    <w:multiLevelType w:val="multilevel"/>
    <w:tmpl w:val="BC2A2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30C56AC"/>
    <w:multiLevelType w:val="multilevel"/>
    <w:tmpl w:val="82B4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5186F32"/>
    <w:multiLevelType w:val="hybridMultilevel"/>
    <w:tmpl w:val="5C243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6432744"/>
    <w:multiLevelType w:val="multilevel"/>
    <w:tmpl w:val="0B425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8966EA1"/>
    <w:multiLevelType w:val="hybridMultilevel"/>
    <w:tmpl w:val="C58E8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AC0650E"/>
    <w:multiLevelType w:val="multilevel"/>
    <w:tmpl w:val="3E384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4758428">
    <w:abstractNumId w:val="9"/>
  </w:num>
  <w:num w:numId="2" w16cid:durableId="2059015019">
    <w:abstractNumId w:val="49"/>
  </w:num>
  <w:num w:numId="3" w16cid:durableId="51974655">
    <w:abstractNumId w:val="62"/>
  </w:num>
  <w:num w:numId="4" w16cid:durableId="293677699">
    <w:abstractNumId w:val="50"/>
  </w:num>
  <w:num w:numId="5" w16cid:durableId="1334531508">
    <w:abstractNumId w:val="32"/>
  </w:num>
  <w:num w:numId="6" w16cid:durableId="1700350819">
    <w:abstractNumId w:val="7"/>
  </w:num>
  <w:num w:numId="7" w16cid:durableId="1865484033">
    <w:abstractNumId w:val="6"/>
  </w:num>
  <w:num w:numId="8" w16cid:durableId="833645922">
    <w:abstractNumId w:val="5"/>
  </w:num>
  <w:num w:numId="9" w16cid:durableId="1143503223">
    <w:abstractNumId w:val="4"/>
  </w:num>
  <w:num w:numId="10" w16cid:durableId="1990939408">
    <w:abstractNumId w:val="8"/>
  </w:num>
  <w:num w:numId="11" w16cid:durableId="1383867894">
    <w:abstractNumId w:val="3"/>
  </w:num>
  <w:num w:numId="12" w16cid:durableId="810903498">
    <w:abstractNumId w:val="2"/>
  </w:num>
  <w:num w:numId="13" w16cid:durableId="1651595287">
    <w:abstractNumId w:val="1"/>
  </w:num>
  <w:num w:numId="14" w16cid:durableId="1887988458">
    <w:abstractNumId w:val="0"/>
  </w:num>
  <w:num w:numId="15" w16cid:durableId="1593511865">
    <w:abstractNumId w:val="54"/>
  </w:num>
  <w:num w:numId="16" w16cid:durableId="1424455450">
    <w:abstractNumId w:val="66"/>
  </w:num>
  <w:num w:numId="17" w16cid:durableId="445781273">
    <w:abstractNumId w:val="21"/>
  </w:num>
  <w:num w:numId="18" w16cid:durableId="1572306717">
    <w:abstractNumId w:val="56"/>
  </w:num>
  <w:num w:numId="19" w16cid:durableId="177893405">
    <w:abstractNumId w:val="48"/>
  </w:num>
  <w:num w:numId="20" w16cid:durableId="337000650">
    <w:abstractNumId w:val="51"/>
  </w:num>
  <w:num w:numId="21" w16cid:durableId="1279876075">
    <w:abstractNumId w:val="15"/>
  </w:num>
  <w:num w:numId="22" w16cid:durableId="199518134">
    <w:abstractNumId w:val="54"/>
  </w:num>
  <w:num w:numId="23" w16cid:durableId="1679696270">
    <w:abstractNumId w:val="69"/>
  </w:num>
  <w:num w:numId="24" w16cid:durableId="1783573594">
    <w:abstractNumId w:val="10"/>
  </w:num>
  <w:num w:numId="25" w16cid:durableId="2013681286">
    <w:abstractNumId w:val="20"/>
  </w:num>
  <w:num w:numId="26" w16cid:durableId="191187252">
    <w:abstractNumId w:val="30"/>
  </w:num>
  <w:num w:numId="27" w16cid:durableId="283317889">
    <w:abstractNumId w:val="60"/>
  </w:num>
  <w:num w:numId="28" w16cid:durableId="1883245155">
    <w:abstractNumId w:val="55"/>
  </w:num>
  <w:num w:numId="29" w16cid:durableId="690299204">
    <w:abstractNumId w:val="63"/>
  </w:num>
  <w:num w:numId="30" w16cid:durableId="174809527">
    <w:abstractNumId w:val="53"/>
  </w:num>
  <w:num w:numId="31" w16cid:durableId="862864302">
    <w:abstractNumId w:val="14"/>
  </w:num>
  <w:num w:numId="32" w16cid:durableId="432164687">
    <w:abstractNumId w:val="39"/>
  </w:num>
  <w:num w:numId="33" w16cid:durableId="2086951030">
    <w:abstractNumId w:val="25"/>
  </w:num>
  <w:num w:numId="34" w16cid:durableId="813836999">
    <w:abstractNumId w:val="67"/>
  </w:num>
  <w:num w:numId="35" w16cid:durableId="1670136675">
    <w:abstractNumId w:val="71"/>
  </w:num>
  <w:num w:numId="36" w16cid:durableId="695693436">
    <w:abstractNumId w:val="18"/>
  </w:num>
  <w:num w:numId="37" w16cid:durableId="1457261984">
    <w:abstractNumId w:val="33"/>
  </w:num>
  <w:num w:numId="38" w16cid:durableId="814568017">
    <w:abstractNumId w:val="68"/>
  </w:num>
  <w:num w:numId="39" w16cid:durableId="1437142349">
    <w:abstractNumId w:val="22"/>
  </w:num>
  <w:num w:numId="40" w16cid:durableId="2048334106">
    <w:abstractNumId w:val="13"/>
  </w:num>
  <w:num w:numId="41" w16cid:durableId="917518708">
    <w:abstractNumId w:val="40"/>
  </w:num>
  <w:num w:numId="42" w16cid:durableId="915090496">
    <w:abstractNumId w:val="57"/>
  </w:num>
  <w:num w:numId="43" w16cid:durableId="65421477">
    <w:abstractNumId w:val="26"/>
  </w:num>
  <w:num w:numId="44" w16cid:durableId="366222784">
    <w:abstractNumId w:val="35"/>
  </w:num>
  <w:num w:numId="45" w16cid:durableId="489559216">
    <w:abstractNumId w:val="11"/>
  </w:num>
  <w:num w:numId="46" w16cid:durableId="1080449487">
    <w:abstractNumId w:val="34"/>
  </w:num>
  <w:num w:numId="47" w16cid:durableId="665978206">
    <w:abstractNumId w:val="29"/>
  </w:num>
  <w:num w:numId="48" w16cid:durableId="589318743">
    <w:abstractNumId w:val="28"/>
  </w:num>
  <w:num w:numId="49" w16cid:durableId="1049917909">
    <w:abstractNumId w:val="27"/>
  </w:num>
  <w:num w:numId="50" w16cid:durableId="1943220045">
    <w:abstractNumId w:val="44"/>
  </w:num>
  <w:num w:numId="51" w16cid:durableId="1367219450">
    <w:abstractNumId w:val="64"/>
  </w:num>
  <w:num w:numId="52" w16cid:durableId="1582332824">
    <w:abstractNumId w:val="72"/>
  </w:num>
  <w:num w:numId="53" w16cid:durableId="1875381089">
    <w:abstractNumId w:val="46"/>
  </w:num>
  <w:num w:numId="54" w16cid:durableId="1807164250">
    <w:abstractNumId w:val="59"/>
  </w:num>
  <w:num w:numId="55" w16cid:durableId="1641110128">
    <w:abstractNumId w:val="65"/>
  </w:num>
  <w:num w:numId="56" w16cid:durableId="1687248518">
    <w:abstractNumId w:val="45"/>
  </w:num>
  <w:num w:numId="57" w16cid:durableId="353309116">
    <w:abstractNumId w:val="19"/>
  </w:num>
  <w:num w:numId="58" w16cid:durableId="1674068870">
    <w:abstractNumId w:val="43"/>
  </w:num>
  <w:num w:numId="59" w16cid:durableId="186526992">
    <w:abstractNumId w:val="37"/>
  </w:num>
  <w:num w:numId="60" w16cid:durableId="1473937014">
    <w:abstractNumId w:val="70"/>
  </w:num>
  <w:num w:numId="61" w16cid:durableId="1259825206">
    <w:abstractNumId w:val="58"/>
  </w:num>
  <w:num w:numId="62" w16cid:durableId="253514924">
    <w:abstractNumId w:val="47"/>
  </w:num>
  <w:num w:numId="63" w16cid:durableId="1151409962">
    <w:abstractNumId w:val="17"/>
  </w:num>
  <w:num w:numId="64" w16cid:durableId="2010594341">
    <w:abstractNumId w:val="52"/>
  </w:num>
  <w:num w:numId="65" w16cid:durableId="1374573006">
    <w:abstractNumId w:val="16"/>
  </w:num>
  <w:num w:numId="66" w16cid:durableId="1472552472">
    <w:abstractNumId w:val="31"/>
  </w:num>
  <w:num w:numId="67" w16cid:durableId="241331888">
    <w:abstractNumId w:val="23"/>
  </w:num>
  <w:num w:numId="68" w16cid:durableId="1944996832">
    <w:abstractNumId w:val="24"/>
  </w:num>
  <w:num w:numId="69" w16cid:durableId="1525821881">
    <w:abstractNumId w:val="12"/>
  </w:num>
  <w:num w:numId="70" w16cid:durableId="1563104531">
    <w:abstractNumId w:val="42"/>
  </w:num>
  <w:num w:numId="71" w16cid:durableId="101731218">
    <w:abstractNumId w:val="36"/>
  </w:num>
  <w:num w:numId="72" w16cid:durableId="1452747544">
    <w:abstractNumId w:val="61"/>
  </w:num>
  <w:num w:numId="73" w16cid:durableId="739717938">
    <w:abstractNumId w:val="38"/>
  </w:num>
  <w:num w:numId="74" w16cid:durableId="1002732370">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DC0"/>
    <w:rsid w:val="00043D98"/>
    <w:rsid w:val="000623DF"/>
    <w:rsid w:val="000D2C11"/>
    <w:rsid w:val="00144CD0"/>
    <w:rsid w:val="001B4001"/>
    <w:rsid w:val="00240DC0"/>
    <w:rsid w:val="002555F4"/>
    <w:rsid w:val="00270FEB"/>
    <w:rsid w:val="002853A8"/>
    <w:rsid w:val="002E26B9"/>
    <w:rsid w:val="003A4891"/>
    <w:rsid w:val="003C3859"/>
    <w:rsid w:val="003E4354"/>
    <w:rsid w:val="00402CEC"/>
    <w:rsid w:val="00417E77"/>
    <w:rsid w:val="004514C9"/>
    <w:rsid w:val="00623EE3"/>
    <w:rsid w:val="00652319"/>
    <w:rsid w:val="006A682B"/>
    <w:rsid w:val="006B1679"/>
    <w:rsid w:val="006B1E77"/>
    <w:rsid w:val="007311DA"/>
    <w:rsid w:val="007F5224"/>
    <w:rsid w:val="00923F6F"/>
    <w:rsid w:val="009453B1"/>
    <w:rsid w:val="00947210"/>
    <w:rsid w:val="009B5FB4"/>
    <w:rsid w:val="009F1D75"/>
    <w:rsid w:val="00A158A4"/>
    <w:rsid w:val="00AB77DB"/>
    <w:rsid w:val="00AD5E1D"/>
    <w:rsid w:val="00B476A0"/>
    <w:rsid w:val="00D2492D"/>
    <w:rsid w:val="00D56E66"/>
    <w:rsid w:val="00DA245B"/>
    <w:rsid w:val="00DA70C0"/>
    <w:rsid w:val="00DC1381"/>
    <w:rsid w:val="00DF6307"/>
    <w:rsid w:val="00E44EEC"/>
    <w:rsid w:val="00E879D1"/>
    <w:rsid w:val="00EB2A68"/>
    <w:rsid w:val="00EE14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59935A"/>
  <w15:chartTrackingRefBased/>
  <w15:docId w15:val="{31F1E15F-23A1-AC4F-9829-4094ABC36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ListParagraph">
    <w:name w:val="List Paragraph"/>
    <w:basedOn w:val="Normal"/>
    <w:uiPriority w:val="34"/>
    <w:unhideWhenUsed/>
    <w:qFormat/>
    <w:rsid w:val="00947210"/>
    <w:pPr>
      <w:ind w:left="720"/>
      <w:contextualSpacing/>
    </w:pPr>
  </w:style>
  <w:style w:type="paragraph" w:styleId="NormalWeb">
    <w:name w:val="Normal (Web)"/>
    <w:basedOn w:val="Normal"/>
    <w:uiPriority w:val="99"/>
    <w:semiHidden/>
    <w:unhideWhenUsed/>
    <w:rsid w:val="00A158A4"/>
    <w:rPr>
      <w:rFonts w:ascii="Times New Roman" w:hAnsi="Times New Roman" w:cs="Times New Roman"/>
    </w:rPr>
  </w:style>
  <w:style w:type="character" w:styleId="Hyperlink">
    <w:name w:val="Hyperlink"/>
    <w:basedOn w:val="DefaultParagraphFont"/>
    <w:uiPriority w:val="99"/>
    <w:semiHidden/>
    <w:unhideWhenUsed/>
    <w:rsid w:val="00E44EEC"/>
    <w:rPr>
      <w:color w:val="0000FF"/>
      <w:u w:val="single"/>
    </w:rPr>
  </w:style>
  <w:style w:type="character" w:customStyle="1" w:styleId="h2--2vrrsjfb">
    <w:name w:val="h2--2vrrsjfb"/>
    <w:basedOn w:val="DefaultParagraphFont"/>
    <w:rsid w:val="00E44EEC"/>
  </w:style>
  <w:style w:type="character" w:customStyle="1" w:styleId="search">
    <w:name w:val="search"/>
    <w:basedOn w:val="DefaultParagraphFont"/>
    <w:rsid w:val="00E44EEC"/>
  </w:style>
  <w:style w:type="character" w:styleId="Strong">
    <w:name w:val="Strong"/>
    <w:basedOn w:val="DefaultParagraphFont"/>
    <w:uiPriority w:val="22"/>
    <w:qFormat/>
    <w:rsid w:val="00E44EEC"/>
    <w:rPr>
      <w:b/>
      <w:bCs/>
    </w:rPr>
  </w:style>
  <w:style w:type="character" w:styleId="FollowedHyperlink">
    <w:name w:val="FollowedHyperlink"/>
    <w:basedOn w:val="DefaultParagraphFont"/>
    <w:uiPriority w:val="99"/>
    <w:semiHidden/>
    <w:unhideWhenUsed/>
    <w:rsid w:val="00E44EEC"/>
    <w:rPr>
      <w:color w:val="7A456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61815">
      <w:bodyDiv w:val="1"/>
      <w:marLeft w:val="0"/>
      <w:marRight w:val="0"/>
      <w:marTop w:val="0"/>
      <w:marBottom w:val="0"/>
      <w:divBdr>
        <w:top w:val="none" w:sz="0" w:space="0" w:color="auto"/>
        <w:left w:val="none" w:sz="0" w:space="0" w:color="auto"/>
        <w:bottom w:val="none" w:sz="0" w:space="0" w:color="auto"/>
        <w:right w:val="none" w:sz="0" w:space="0" w:color="auto"/>
      </w:divBdr>
    </w:div>
    <w:div w:id="35861970">
      <w:bodyDiv w:val="1"/>
      <w:marLeft w:val="0"/>
      <w:marRight w:val="0"/>
      <w:marTop w:val="0"/>
      <w:marBottom w:val="0"/>
      <w:divBdr>
        <w:top w:val="none" w:sz="0" w:space="0" w:color="auto"/>
        <w:left w:val="none" w:sz="0" w:space="0" w:color="auto"/>
        <w:bottom w:val="none" w:sz="0" w:space="0" w:color="auto"/>
        <w:right w:val="none" w:sz="0" w:space="0" w:color="auto"/>
      </w:divBdr>
    </w:div>
    <w:div w:id="194776238">
      <w:bodyDiv w:val="1"/>
      <w:marLeft w:val="0"/>
      <w:marRight w:val="0"/>
      <w:marTop w:val="0"/>
      <w:marBottom w:val="0"/>
      <w:divBdr>
        <w:top w:val="none" w:sz="0" w:space="0" w:color="auto"/>
        <w:left w:val="none" w:sz="0" w:space="0" w:color="auto"/>
        <w:bottom w:val="none" w:sz="0" w:space="0" w:color="auto"/>
        <w:right w:val="none" w:sz="0" w:space="0" w:color="auto"/>
      </w:divBdr>
    </w:div>
    <w:div w:id="362168775">
      <w:bodyDiv w:val="1"/>
      <w:marLeft w:val="0"/>
      <w:marRight w:val="0"/>
      <w:marTop w:val="0"/>
      <w:marBottom w:val="0"/>
      <w:divBdr>
        <w:top w:val="none" w:sz="0" w:space="0" w:color="auto"/>
        <w:left w:val="none" w:sz="0" w:space="0" w:color="auto"/>
        <w:bottom w:val="none" w:sz="0" w:space="0" w:color="auto"/>
        <w:right w:val="none" w:sz="0" w:space="0" w:color="auto"/>
      </w:divBdr>
      <w:divsChild>
        <w:div w:id="1405954685">
          <w:marLeft w:val="0"/>
          <w:marRight w:val="0"/>
          <w:marTop w:val="0"/>
          <w:marBottom w:val="0"/>
          <w:divBdr>
            <w:top w:val="single" w:sz="2" w:space="0" w:color="E3E3E3"/>
            <w:left w:val="single" w:sz="2" w:space="0" w:color="E3E3E3"/>
            <w:bottom w:val="single" w:sz="2" w:space="0" w:color="E3E3E3"/>
            <w:right w:val="single" w:sz="2" w:space="0" w:color="E3E3E3"/>
          </w:divBdr>
          <w:divsChild>
            <w:div w:id="2015330285">
              <w:marLeft w:val="0"/>
              <w:marRight w:val="0"/>
              <w:marTop w:val="100"/>
              <w:marBottom w:val="100"/>
              <w:divBdr>
                <w:top w:val="single" w:sz="2" w:space="0" w:color="E3E3E3"/>
                <w:left w:val="single" w:sz="2" w:space="0" w:color="E3E3E3"/>
                <w:bottom w:val="single" w:sz="2" w:space="0" w:color="E3E3E3"/>
                <w:right w:val="single" w:sz="2" w:space="0" w:color="E3E3E3"/>
              </w:divBdr>
              <w:divsChild>
                <w:div w:id="991450218">
                  <w:marLeft w:val="0"/>
                  <w:marRight w:val="0"/>
                  <w:marTop w:val="0"/>
                  <w:marBottom w:val="0"/>
                  <w:divBdr>
                    <w:top w:val="single" w:sz="2" w:space="0" w:color="E3E3E3"/>
                    <w:left w:val="single" w:sz="2" w:space="0" w:color="E3E3E3"/>
                    <w:bottom w:val="single" w:sz="2" w:space="0" w:color="E3E3E3"/>
                    <w:right w:val="single" w:sz="2" w:space="0" w:color="E3E3E3"/>
                  </w:divBdr>
                  <w:divsChild>
                    <w:div w:id="129171661">
                      <w:marLeft w:val="0"/>
                      <w:marRight w:val="0"/>
                      <w:marTop w:val="0"/>
                      <w:marBottom w:val="0"/>
                      <w:divBdr>
                        <w:top w:val="single" w:sz="2" w:space="0" w:color="E3E3E3"/>
                        <w:left w:val="single" w:sz="2" w:space="0" w:color="E3E3E3"/>
                        <w:bottom w:val="single" w:sz="2" w:space="0" w:color="E3E3E3"/>
                        <w:right w:val="single" w:sz="2" w:space="0" w:color="E3E3E3"/>
                      </w:divBdr>
                      <w:divsChild>
                        <w:div w:id="1742025912">
                          <w:marLeft w:val="0"/>
                          <w:marRight w:val="0"/>
                          <w:marTop w:val="0"/>
                          <w:marBottom w:val="0"/>
                          <w:divBdr>
                            <w:top w:val="single" w:sz="2" w:space="0" w:color="E3E3E3"/>
                            <w:left w:val="single" w:sz="2" w:space="0" w:color="E3E3E3"/>
                            <w:bottom w:val="single" w:sz="2" w:space="0" w:color="E3E3E3"/>
                            <w:right w:val="single" w:sz="2" w:space="0" w:color="E3E3E3"/>
                          </w:divBdr>
                          <w:divsChild>
                            <w:div w:id="566303929">
                              <w:marLeft w:val="0"/>
                              <w:marRight w:val="0"/>
                              <w:marTop w:val="0"/>
                              <w:marBottom w:val="0"/>
                              <w:divBdr>
                                <w:top w:val="single" w:sz="2" w:space="0" w:color="E3E3E3"/>
                                <w:left w:val="single" w:sz="2" w:space="0" w:color="E3E3E3"/>
                                <w:bottom w:val="single" w:sz="2" w:space="0" w:color="E3E3E3"/>
                                <w:right w:val="single" w:sz="2" w:space="0" w:color="E3E3E3"/>
                              </w:divBdr>
                              <w:divsChild>
                                <w:div w:id="2087725820">
                                  <w:marLeft w:val="0"/>
                                  <w:marRight w:val="0"/>
                                  <w:marTop w:val="0"/>
                                  <w:marBottom w:val="0"/>
                                  <w:divBdr>
                                    <w:top w:val="single" w:sz="2" w:space="0" w:color="E3E3E3"/>
                                    <w:left w:val="single" w:sz="2" w:space="0" w:color="E3E3E3"/>
                                    <w:bottom w:val="single" w:sz="2" w:space="0" w:color="E3E3E3"/>
                                    <w:right w:val="single" w:sz="2" w:space="0" w:color="E3E3E3"/>
                                  </w:divBdr>
                                  <w:divsChild>
                                    <w:div w:id="6983181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6036034">
          <w:marLeft w:val="0"/>
          <w:marRight w:val="0"/>
          <w:marTop w:val="0"/>
          <w:marBottom w:val="0"/>
          <w:divBdr>
            <w:top w:val="single" w:sz="2" w:space="0" w:color="E3E3E3"/>
            <w:left w:val="single" w:sz="2" w:space="0" w:color="E3E3E3"/>
            <w:bottom w:val="single" w:sz="2" w:space="0" w:color="E3E3E3"/>
            <w:right w:val="single" w:sz="2" w:space="0" w:color="E3E3E3"/>
          </w:divBdr>
          <w:divsChild>
            <w:div w:id="1294822870">
              <w:marLeft w:val="0"/>
              <w:marRight w:val="0"/>
              <w:marTop w:val="100"/>
              <w:marBottom w:val="100"/>
              <w:divBdr>
                <w:top w:val="single" w:sz="2" w:space="0" w:color="E3E3E3"/>
                <w:left w:val="single" w:sz="2" w:space="0" w:color="E3E3E3"/>
                <w:bottom w:val="single" w:sz="2" w:space="0" w:color="E3E3E3"/>
                <w:right w:val="single" w:sz="2" w:space="0" w:color="E3E3E3"/>
              </w:divBdr>
              <w:divsChild>
                <w:div w:id="784079726">
                  <w:marLeft w:val="0"/>
                  <w:marRight w:val="0"/>
                  <w:marTop w:val="0"/>
                  <w:marBottom w:val="0"/>
                  <w:divBdr>
                    <w:top w:val="single" w:sz="2" w:space="0" w:color="E3E3E3"/>
                    <w:left w:val="single" w:sz="2" w:space="0" w:color="E3E3E3"/>
                    <w:bottom w:val="single" w:sz="2" w:space="0" w:color="E3E3E3"/>
                    <w:right w:val="single" w:sz="2" w:space="0" w:color="E3E3E3"/>
                  </w:divBdr>
                  <w:divsChild>
                    <w:div w:id="1583952744">
                      <w:marLeft w:val="0"/>
                      <w:marRight w:val="0"/>
                      <w:marTop w:val="0"/>
                      <w:marBottom w:val="0"/>
                      <w:divBdr>
                        <w:top w:val="single" w:sz="2" w:space="0" w:color="E3E3E3"/>
                        <w:left w:val="single" w:sz="2" w:space="0" w:color="E3E3E3"/>
                        <w:bottom w:val="single" w:sz="2" w:space="0" w:color="E3E3E3"/>
                        <w:right w:val="single" w:sz="2" w:space="0" w:color="E3E3E3"/>
                      </w:divBdr>
                      <w:divsChild>
                        <w:div w:id="1792894882">
                          <w:marLeft w:val="0"/>
                          <w:marRight w:val="0"/>
                          <w:marTop w:val="0"/>
                          <w:marBottom w:val="0"/>
                          <w:divBdr>
                            <w:top w:val="single" w:sz="2" w:space="0" w:color="E3E3E3"/>
                            <w:left w:val="single" w:sz="2" w:space="0" w:color="E3E3E3"/>
                            <w:bottom w:val="single" w:sz="2" w:space="0" w:color="E3E3E3"/>
                            <w:right w:val="single" w:sz="2" w:space="0" w:color="E3E3E3"/>
                          </w:divBdr>
                          <w:divsChild>
                            <w:div w:id="281229012">
                              <w:marLeft w:val="0"/>
                              <w:marRight w:val="0"/>
                              <w:marTop w:val="0"/>
                              <w:marBottom w:val="0"/>
                              <w:divBdr>
                                <w:top w:val="single" w:sz="2" w:space="0" w:color="E3E3E3"/>
                                <w:left w:val="single" w:sz="2" w:space="0" w:color="E3E3E3"/>
                                <w:bottom w:val="single" w:sz="2" w:space="0" w:color="E3E3E3"/>
                                <w:right w:val="single" w:sz="2" w:space="0" w:color="E3E3E3"/>
                              </w:divBdr>
                              <w:divsChild>
                                <w:div w:id="366805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87535295">
      <w:bodyDiv w:val="1"/>
      <w:marLeft w:val="0"/>
      <w:marRight w:val="0"/>
      <w:marTop w:val="0"/>
      <w:marBottom w:val="0"/>
      <w:divBdr>
        <w:top w:val="none" w:sz="0" w:space="0" w:color="auto"/>
        <w:left w:val="none" w:sz="0" w:space="0" w:color="auto"/>
        <w:bottom w:val="none" w:sz="0" w:space="0" w:color="auto"/>
        <w:right w:val="none" w:sz="0" w:space="0" w:color="auto"/>
      </w:divBdr>
    </w:div>
    <w:div w:id="392315954">
      <w:bodyDiv w:val="1"/>
      <w:marLeft w:val="0"/>
      <w:marRight w:val="0"/>
      <w:marTop w:val="0"/>
      <w:marBottom w:val="0"/>
      <w:divBdr>
        <w:top w:val="none" w:sz="0" w:space="0" w:color="auto"/>
        <w:left w:val="none" w:sz="0" w:space="0" w:color="auto"/>
        <w:bottom w:val="none" w:sz="0" w:space="0" w:color="auto"/>
        <w:right w:val="none" w:sz="0" w:space="0" w:color="auto"/>
      </w:divBdr>
    </w:div>
    <w:div w:id="474565347">
      <w:bodyDiv w:val="1"/>
      <w:marLeft w:val="0"/>
      <w:marRight w:val="0"/>
      <w:marTop w:val="0"/>
      <w:marBottom w:val="0"/>
      <w:divBdr>
        <w:top w:val="none" w:sz="0" w:space="0" w:color="auto"/>
        <w:left w:val="none" w:sz="0" w:space="0" w:color="auto"/>
        <w:bottom w:val="none" w:sz="0" w:space="0" w:color="auto"/>
        <w:right w:val="none" w:sz="0" w:space="0" w:color="auto"/>
      </w:divBdr>
      <w:divsChild>
        <w:div w:id="457989996">
          <w:marLeft w:val="0"/>
          <w:marRight w:val="0"/>
          <w:marTop w:val="0"/>
          <w:marBottom w:val="0"/>
          <w:divBdr>
            <w:top w:val="single" w:sz="2" w:space="0" w:color="E3E3E3"/>
            <w:left w:val="single" w:sz="2" w:space="0" w:color="E3E3E3"/>
            <w:bottom w:val="single" w:sz="2" w:space="0" w:color="E3E3E3"/>
            <w:right w:val="single" w:sz="2" w:space="0" w:color="E3E3E3"/>
          </w:divBdr>
          <w:divsChild>
            <w:div w:id="1926642479">
              <w:marLeft w:val="0"/>
              <w:marRight w:val="0"/>
              <w:marTop w:val="100"/>
              <w:marBottom w:val="100"/>
              <w:divBdr>
                <w:top w:val="single" w:sz="2" w:space="0" w:color="E3E3E3"/>
                <w:left w:val="single" w:sz="2" w:space="0" w:color="E3E3E3"/>
                <w:bottom w:val="single" w:sz="2" w:space="0" w:color="E3E3E3"/>
                <w:right w:val="single" w:sz="2" w:space="0" w:color="E3E3E3"/>
              </w:divBdr>
              <w:divsChild>
                <w:div w:id="392193231">
                  <w:marLeft w:val="0"/>
                  <w:marRight w:val="0"/>
                  <w:marTop w:val="0"/>
                  <w:marBottom w:val="0"/>
                  <w:divBdr>
                    <w:top w:val="single" w:sz="2" w:space="0" w:color="E3E3E3"/>
                    <w:left w:val="single" w:sz="2" w:space="0" w:color="E3E3E3"/>
                    <w:bottom w:val="single" w:sz="2" w:space="0" w:color="E3E3E3"/>
                    <w:right w:val="single" w:sz="2" w:space="0" w:color="E3E3E3"/>
                  </w:divBdr>
                  <w:divsChild>
                    <w:div w:id="426536805">
                      <w:marLeft w:val="0"/>
                      <w:marRight w:val="0"/>
                      <w:marTop w:val="0"/>
                      <w:marBottom w:val="0"/>
                      <w:divBdr>
                        <w:top w:val="single" w:sz="2" w:space="0" w:color="E3E3E3"/>
                        <w:left w:val="single" w:sz="2" w:space="0" w:color="E3E3E3"/>
                        <w:bottom w:val="single" w:sz="2" w:space="0" w:color="E3E3E3"/>
                        <w:right w:val="single" w:sz="2" w:space="0" w:color="E3E3E3"/>
                      </w:divBdr>
                      <w:divsChild>
                        <w:div w:id="1515067988">
                          <w:marLeft w:val="0"/>
                          <w:marRight w:val="0"/>
                          <w:marTop w:val="0"/>
                          <w:marBottom w:val="0"/>
                          <w:divBdr>
                            <w:top w:val="single" w:sz="2" w:space="0" w:color="E3E3E3"/>
                            <w:left w:val="single" w:sz="2" w:space="0" w:color="E3E3E3"/>
                            <w:bottom w:val="single" w:sz="2" w:space="0" w:color="E3E3E3"/>
                            <w:right w:val="single" w:sz="2" w:space="0" w:color="E3E3E3"/>
                          </w:divBdr>
                          <w:divsChild>
                            <w:div w:id="1221596754">
                              <w:marLeft w:val="0"/>
                              <w:marRight w:val="0"/>
                              <w:marTop w:val="0"/>
                              <w:marBottom w:val="0"/>
                              <w:divBdr>
                                <w:top w:val="single" w:sz="2" w:space="0" w:color="E3E3E3"/>
                                <w:left w:val="single" w:sz="2" w:space="0" w:color="E3E3E3"/>
                                <w:bottom w:val="single" w:sz="2" w:space="0" w:color="E3E3E3"/>
                                <w:right w:val="single" w:sz="2" w:space="0" w:color="E3E3E3"/>
                              </w:divBdr>
                              <w:divsChild>
                                <w:div w:id="1126116530">
                                  <w:marLeft w:val="0"/>
                                  <w:marRight w:val="0"/>
                                  <w:marTop w:val="0"/>
                                  <w:marBottom w:val="0"/>
                                  <w:divBdr>
                                    <w:top w:val="single" w:sz="2" w:space="0" w:color="E3E3E3"/>
                                    <w:left w:val="single" w:sz="2" w:space="0" w:color="E3E3E3"/>
                                    <w:bottom w:val="single" w:sz="2" w:space="0" w:color="E3E3E3"/>
                                    <w:right w:val="single" w:sz="2" w:space="0" w:color="E3E3E3"/>
                                  </w:divBdr>
                                  <w:divsChild>
                                    <w:div w:id="19481531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37161606">
          <w:marLeft w:val="0"/>
          <w:marRight w:val="0"/>
          <w:marTop w:val="0"/>
          <w:marBottom w:val="0"/>
          <w:divBdr>
            <w:top w:val="single" w:sz="2" w:space="0" w:color="E3E3E3"/>
            <w:left w:val="single" w:sz="2" w:space="0" w:color="E3E3E3"/>
            <w:bottom w:val="single" w:sz="2" w:space="0" w:color="E3E3E3"/>
            <w:right w:val="single" w:sz="2" w:space="0" w:color="E3E3E3"/>
          </w:divBdr>
          <w:divsChild>
            <w:div w:id="634288117">
              <w:marLeft w:val="0"/>
              <w:marRight w:val="0"/>
              <w:marTop w:val="100"/>
              <w:marBottom w:val="100"/>
              <w:divBdr>
                <w:top w:val="single" w:sz="2" w:space="0" w:color="E3E3E3"/>
                <w:left w:val="single" w:sz="2" w:space="0" w:color="E3E3E3"/>
                <w:bottom w:val="single" w:sz="2" w:space="0" w:color="E3E3E3"/>
                <w:right w:val="single" w:sz="2" w:space="0" w:color="E3E3E3"/>
              </w:divBdr>
              <w:divsChild>
                <w:div w:id="1810241819">
                  <w:marLeft w:val="0"/>
                  <w:marRight w:val="0"/>
                  <w:marTop w:val="0"/>
                  <w:marBottom w:val="0"/>
                  <w:divBdr>
                    <w:top w:val="single" w:sz="2" w:space="0" w:color="E3E3E3"/>
                    <w:left w:val="single" w:sz="2" w:space="0" w:color="E3E3E3"/>
                    <w:bottom w:val="single" w:sz="2" w:space="0" w:color="E3E3E3"/>
                    <w:right w:val="single" w:sz="2" w:space="0" w:color="E3E3E3"/>
                  </w:divBdr>
                  <w:divsChild>
                    <w:div w:id="1987390947">
                      <w:marLeft w:val="0"/>
                      <w:marRight w:val="0"/>
                      <w:marTop w:val="0"/>
                      <w:marBottom w:val="0"/>
                      <w:divBdr>
                        <w:top w:val="single" w:sz="2" w:space="0" w:color="E3E3E3"/>
                        <w:left w:val="single" w:sz="2" w:space="0" w:color="E3E3E3"/>
                        <w:bottom w:val="single" w:sz="2" w:space="0" w:color="E3E3E3"/>
                        <w:right w:val="single" w:sz="2" w:space="0" w:color="E3E3E3"/>
                      </w:divBdr>
                      <w:divsChild>
                        <w:div w:id="1467970241">
                          <w:marLeft w:val="0"/>
                          <w:marRight w:val="0"/>
                          <w:marTop w:val="0"/>
                          <w:marBottom w:val="0"/>
                          <w:divBdr>
                            <w:top w:val="single" w:sz="2" w:space="0" w:color="E3E3E3"/>
                            <w:left w:val="single" w:sz="2" w:space="0" w:color="E3E3E3"/>
                            <w:bottom w:val="single" w:sz="2" w:space="0" w:color="E3E3E3"/>
                            <w:right w:val="single" w:sz="2" w:space="0" w:color="E3E3E3"/>
                          </w:divBdr>
                          <w:divsChild>
                            <w:div w:id="60520075">
                              <w:marLeft w:val="0"/>
                              <w:marRight w:val="0"/>
                              <w:marTop w:val="0"/>
                              <w:marBottom w:val="0"/>
                              <w:divBdr>
                                <w:top w:val="single" w:sz="2" w:space="0" w:color="E3E3E3"/>
                                <w:left w:val="single" w:sz="2" w:space="0" w:color="E3E3E3"/>
                                <w:bottom w:val="single" w:sz="2" w:space="0" w:color="E3E3E3"/>
                                <w:right w:val="single" w:sz="2" w:space="0" w:color="E3E3E3"/>
                              </w:divBdr>
                              <w:divsChild>
                                <w:div w:id="826477108">
                                  <w:marLeft w:val="0"/>
                                  <w:marRight w:val="0"/>
                                  <w:marTop w:val="0"/>
                                  <w:marBottom w:val="0"/>
                                  <w:divBdr>
                                    <w:top w:val="single" w:sz="2" w:space="0" w:color="E3E3E3"/>
                                    <w:left w:val="single" w:sz="2" w:space="0" w:color="E3E3E3"/>
                                    <w:bottom w:val="single" w:sz="2" w:space="0" w:color="E3E3E3"/>
                                    <w:right w:val="single" w:sz="2" w:space="0" w:color="E3E3E3"/>
                                  </w:divBdr>
                                  <w:divsChild>
                                    <w:div w:id="17735452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43118256">
                      <w:marLeft w:val="0"/>
                      <w:marRight w:val="0"/>
                      <w:marTop w:val="0"/>
                      <w:marBottom w:val="0"/>
                      <w:divBdr>
                        <w:top w:val="single" w:sz="2" w:space="0" w:color="E3E3E3"/>
                        <w:left w:val="single" w:sz="2" w:space="0" w:color="E3E3E3"/>
                        <w:bottom w:val="single" w:sz="2" w:space="0" w:color="E3E3E3"/>
                        <w:right w:val="single" w:sz="2" w:space="0" w:color="E3E3E3"/>
                      </w:divBdr>
                      <w:divsChild>
                        <w:div w:id="2034530974">
                          <w:marLeft w:val="0"/>
                          <w:marRight w:val="0"/>
                          <w:marTop w:val="0"/>
                          <w:marBottom w:val="0"/>
                          <w:divBdr>
                            <w:top w:val="single" w:sz="2" w:space="0" w:color="E3E3E3"/>
                            <w:left w:val="single" w:sz="2" w:space="0" w:color="E3E3E3"/>
                            <w:bottom w:val="single" w:sz="2" w:space="0" w:color="E3E3E3"/>
                            <w:right w:val="single" w:sz="2" w:space="0" w:color="E3E3E3"/>
                          </w:divBdr>
                        </w:div>
                        <w:div w:id="991254141">
                          <w:marLeft w:val="0"/>
                          <w:marRight w:val="0"/>
                          <w:marTop w:val="0"/>
                          <w:marBottom w:val="0"/>
                          <w:divBdr>
                            <w:top w:val="single" w:sz="2" w:space="0" w:color="E3E3E3"/>
                            <w:left w:val="single" w:sz="2" w:space="0" w:color="E3E3E3"/>
                            <w:bottom w:val="single" w:sz="2" w:space="0" w:color="E3E3E3"/>
                            <w:right w:val="single" w:sz="2" w:space="0" w:color="E3E3E3"/>
                          </w:divBdr>
                          <w:divsChild>
                            <w:div w:id="614291063">
                              <w:marLeft w:val="0"/>
                              <w:marRight w:val="0"/>
                              <w:marTop w:val="0"/>
                              <w:marBottom w:val="0"/>
                              <w:divBdr>
                                <w:top w:val="single" w:sz="2" w:space="0" w:color="E3E3E3"/>
                                <w:left w:val="single" w:sz="2" w:space="0" w:color="E3E3E3"/>
                                <w:bottom w:val="single" w:sz="2" w:space="0" w:color="E3E3E3"/>
                                <w:right w:val="single" w:sz="2" w:space="0" w:color="E3E3E3"/>
                              </w:divBdr>
                              <w:divsChild>
                                <w:div w:id="680820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75682629">
      <w:bodyDiv w:val="1"/>
      <w:marLeft w:val="0"/>
      <w:marRight w:val="0"/>
      <w:marTop w:val="0"/>
      <w:marBottom w:val="0"/>
      <w:divBdr>
        <w:top w:val="none" w:sz="0" w:space="0" w:color="auto"/>
        <w:left w:val="none" w:sz="0" w:space="0" w:color="auto"/>
        <w:bottom w:val="none" w:sz="0" w:space="0" w:color="auto"/>
        <w:right w:val="none" w:sz="0" w:space="0" w:color="auto"/>
      </w:divBdr>
    </w:div>
    <w:div w:id="571818524">
      <w:bodyDiv w:val="1"/>
      <w:marLeft w:val="0"/>
      <w:marRight w:val="0"/>
      <w:marTop w:val="0"/>
      <w:marBottom w:val="0"/>
      <w:divBdr>
        <w:top w:val="none" w:sz="0" w:space="0" w:color="auto"/>
        <w:left w:val="none" w:sz="0" w:space="0" w:color="auto"/>
        <w:bottom w:val="none" w:sz="0" w:space="0" w:color="auto"/>
        <w:right w:val="none" w:sz="0" w:space="0" w:color="auto"/>
      </w:divBdr>
    </w:div>
    <w:div w:id="591204876">
      <w:bodyDiv w:val="1"/>
      <w:marLeft w:val="0"/>
      <w:marRight w:val="0"/>
      <w:marTop w:val="0"/>
      <w:marBottom w:val="0"/>
      <w:divBdr>
        <w:top w:val="none" w:sz="0" w:space="0" w:color="auto"/>
        <w:left w:val="none" w:sz="0" w:space="0" w:color="auto"/>
        <w:bottom w:val="none" w:sz="0" w:space="0" w:color="auto"/>
        <w:right w:val="none" w:sz="0" w:space="0" w:color="auto"/>
      </w:divBdr>
      <w:divsChild>
        <w:div w:id="940408251">
          <w:marLeft w:val="0"/>
          <w:marRight w:val="0"/>
          <w:marTop w:val="0"/>
          <w:marBottom w:val="0"/>
          <w:divBdr>
            <w:top w:val="single" w:sz="2" w:space="0" w:color="E3E3E3"/>
            <w:left w:val="single" w:sz="2" w:space="0" w:color="E3E3E3"/>
            <w:bottom w:val="single" w:sz="2" w:space="0" w:color="E3E3E3"/>
            <w:right w:val="single" w:sz="2" w:space="0" w:color="E3E3E3"/>
          </w:divBdr>
          <w:divsChild>
            <w:div w:id="1927226085">
              <w:marLeft w:val="0"/>
              <w:marRight w:val="0"/>
              <w:marTop w:val="100"/>
              <w:marBottom w:val="100"/>
              <w:divBdr>
                <w:top w:val="single" w:sz="2" w:space="0" w:color="E3E3E3"/>
                <w:left w:val="single" w:sz="2" w:space="0" w:color="E3E3E3"/>
                <w:bottom w:val="single" w:sz="2" w:space="0" w:color="E3E3E3"/>
                <w:right w:val="single" w:sz="2" w:space="0" w:color="E3E3E3"/>
              </w:divBdr>
              <w:divsChild>
                <w:div w:id="1578707207">
                  <w:marLeft w:val="0"/>
                  <w:marRight w:val="0"/>
                  <w:marTop w:val="0"/>
                  <w:marBottom w:val="0"/>
                  <w:divBdr>
                    <w:top w:val="single" w:sz="2" w:space="0" w:color="E3E3E3"/>
                    <w:left w:val="single" w:sz="2" w:space="0" w:color="E3E3E3"/>
                    <w:bottom w:val="single" w:sz="2" w:space="0" w:color="E3E3E3"/>
                    <w:right w:val="single" w:sz="2" w:space="0" w:color="E3E3E3"/>
                  </w:divBdr>
                  <w:divsChild>
                    <w:div w:id="763067897">
                      <w:marLeft w:val="0"/>
                      <w:marRight w:val="0"/>
                      <w:marTop w:val="0"/>
                      <w:marBottom w:val="0"/>
                      <w:divBdr>
                        <w:top w:val="single" w:sz="2" w:space="0" w:color="E3E3E3"/>
                        <w:left w:val="single" w:sz="2" w:space="0" w:color="E3E3E3"/>
                        <w:bottom w:val="single" w:sz="2" w:space="0" w:color="E3E3E3"/>
                        <w:right w:val="single" w:sz="2" w:space="0" w:color="E3E3E3"/>
                      </w:divBdr>
                      <w:divsChild>
                        <w:div w:id="710426146">
                          <w:marLeft w:val="0"/>
                          <w:marRight w:val="0"/>
                          <w:marTop w:val="0"/>
                          <w:marBottom w:val="0"/>
                          <w:divBdr>
                            <w:top w:val="single" w:sz="2" w:space="0" w:color="E3E3E3"/>
                            <w:left w:val="single" w:sz="2" w:space="0" w:color="E3E3E3"/>
                            <w:bottom w:val="single" w:sz="2" w:space="0" w:color="E3E3E3"/>
                            <w:right w:val="single" w:sz="2" w:space="0" w:color="E3E3E3"/>
                          </w:divBdr>
                          <w:divsChild>
                            <w:div w:id="135268791">
                              <w:marLeft w:val="0"/>
                              <w:marRight w:val="0"/>
                              <w:marTop w:val="0"/>
                              <w:marBottom w:val="0"/>
                              <w:divBdr>
                                <w:top w:val="single" w:sz="2" w:space="0" w:color="E3E3E3"/>
                                <w:left w:val="single" w:sz="2" w:space="0" w:color="E3E3E3"/>
                                <w:bottom w:val="single" w:sz="2" w:space="0" w:color="E3E3E3"/>
                                <w:right w:val="single" w:sz="2" w:space="0" w:color="E3E3E3"/>
                              </w:divBdr>
                              <w:divsChild>
                                <w:div w:id="266038914">
                                  <w:marLeft w:val="0"/>
                                  <w:marRight w:val="0"/>
                                  <w:marTop w:val="0"/>
                                  <w:marBottom w:val="0"/>
                                  <w:divBdr>
                                    <w:top w:val="single" w:sz="2" w:space="0" w:color="E3E3E3"/>
                                    <w:left w:val="single" w:sz="2" w:space="0" w:color="E3E3E3"/>
                                    <w:bottom w:val="single" w:sz="2" w:space="0" w:color="E3E3E3"/>
                                    <w:right w:val="single" w:sz="2" w:space="0" w:color="E3E3E3"/>
                                  </w:divBdr>
                                  <w:divsChild>
                                    <w:div w:id="12631502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28150663">
          <w:marLeft w:val="0"/>
          <w:marRight w:val="0"/>
          <w:marTop w:val="0"/>
          <w:marBottom w:val="0"/>
          <w:divBdr>
            <w:top w:val="single" w:sz="2" w:space="0" w:color="E3E3E3"/>
            <w:left w:val="single" w:sz="2" w:space="0" w:color="E3E3E3"/>
            <w:bottom w:val="single" w:sz="2" w:space="0" w:color="E3E3E3"/>
            <w:right w:val="single" w:sz="2" w:space="0" w:color="E3E3E3"/>
          </w:divBdr>
          <w:divsChild>
            <w:div w:id="1465077550">
              <w:marLeft w:val="0"/>
              <w:marRight w:val="0"/>
              <w:marTop w:val="100"/>
              <w:marBottom w:val="100"/>
              <w:divBdr>
                <w:top w:val="single" w:sz="2" w:space="0" w:color="E3E3E3"/>
                <w:left w:val="single" w:sz="2" w:space="0" w:color="E3E3E3"/>
                <w:bottom w:val="single" w:sz="2" w:space="0" w:color="E3E3E3"/>
                <w:right w:val="single" w:sz="2" w:space="0" w:color="E3E3E3"/>
              </w:divBdr>
              <w:divsChild>
                <w:div w:id="56168445">
                  <w:marLeft w:val="0"/>
                  <w:marRight w:val="0"/>
                  <w:marTop w:val="0"/>
                  <w:marBottom w:val="0"/>
                  <w:divBdr>
                    <w:top w:val="single" w:sz="2" w:space="0" w:color="E3E3E3"/>
                    <w:left w:val="single" w:sz="2" w:space="0" w:color="E3E3E3"/>
                    <w:bottom w:val="single" w:sz="2" w:space="0" w:color="E3E3E3"/>
                    <w:right w:val="single" w:sz="2" w:space="0" w:color="E3E3E3"/>
                  </w:divBdr>
                  <w:divsChild>
                    <w:div w:id="1508012367">
                      <w:marLeft w:val="0"/>
                      <w:marRight w:val="0"/>
                      <w:marTop w:val="0"/>
                      <w:marBottom w:val="0"/>
                      <w:divBdr>
                        <w:top w:val="single" w:sz="2" w:space="0" w:color="E3E3E3"/>
                        <w:left w:val="single" w:sz="2" w:space="0" w:color="E3E3E3"/>
                        <w:bottom w:val="single" w:sz="2" w:space="0" w:color="E3E3E3"/>
                        <w:right w:val="single" w:sz="2" w:space="0" w:color="E3E3E3"/>
                      </w:divBdr>
                      <w:divsChild>
                        <w:div w:id="734746916">
                          <w:marLeft w:val="0"/>
                          <w:marRight w:val="0"/>
                          <w:marTop w:val="0"/>
                          <w:marBottom w:val="0"/>
                          <w:divBdr>
                            <w:top w:val="single" w:sz="2" w:space="0" w:color="E3E3E3"/>
                            <w:left w:val="single" w:sz="2" w:space="0" w:color="E3E3E3"/>
                            <w:bottom w:val="single" w:sz="2" w:space="0" w:color="E3E3E3"/>
                            <w:right w:val="single" w:sz="2" w:space="0" w:color="E3E3E3"/>
                          </w:divBdr>
                          <w:divsChild>
                            <w:div w:id="426732709">
                              <w:marLeft w:val="0"/>
                              <w:marRight w:val="0"/>
                              <w:marTop w:val="0"/>
                              <w:marBottom w:val="0"/>
                              <w:divBdr>
                                <w:top w:val="single" w:sz="2" w:space="0" w:color="E3E3E3"/>
                                <w:left w:val="single" w:sz="2" w:space="0" w:color="E3E3E3"/>
                                <w:bottom w:val="single" w:sz="2" w:space="0" w:color="E3E3E3"/>
                                <w:right w:val="single" w:sz="2" w:space="0" w:color="E3E3E3"/>
                              </w:divBdr>
                              <w:divsChild>
                                <w:div w:id="3773162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29937715">
      <w:bodyDiv w:val="1"/>
      <w:marLeft w:val="0"/>
      <w:marRight w:val="0"/>
      <w:marTop w:val="0"/>
      <w:marBottom w:val="0"/>
      <w:divBdr>
        <w:top w:val="none" w:sz="0" w:space="0" w:color="auto"/>
        <w:left w:val="none" w:sz="0" w:space="0" w:color="auto"/>
        <w:bottom w:val="none" w:sz="0" w:space="0" w:color="auto"/>
        <w:right w:val="none" w:sz="0" w:space="0" w:color="auto"/>
      </w:divBdr>
    </w:div>
    <w:div w:id="653531801">
      <w:bodyDiv w:val="1"/>
      <w:marLeft w:val="0"/>
      <w:marRight w:val="0"/>
      <w:marTop w:val="0"/>
      <w:marBottom w:val="0"/>
      <w:divBdr>
        <w:top w:val="none" w:sz="0" w:space="0" w:color="auto"/>
        <w:left w:val="none" w:sz="0" w:space="0" w:color="auto"/>
        <w:bottom w:val="none" w:sz="0" w:space="0" w:color="auto"/>
        <w:right w:val="none" w:sz="0" w:space="0" w:color="auto"/>
      </w:divBdr>
    </w:div>
    <w:div w:id="705251807">
      <w:bodyDiv w:val="1"/>
      <w:marLeft w:val="0"/>
      <w:marRight w:val="0"/>
      <w:marTop w:val="0"/>
      <w:marBottom w:val="0"/>
      <w:divBdr>
        <w:top w:val="none" w:sz="0" w:space="0" w:color="auto"/>
        <w:left w:val="none" w:sz="0" w:space="0" w:color="auto"/>
        <w:bottom w:val="none" w:sz="0" w:space="0" w:color="auto"/>
        <w:right w:val="none" w:sz="0" w:space="0" w:color="auto"/>
      </w:divBdr>
    </w:div>
    <w:div w:id="1050812003">
      <w:bodyDiv w:val="1"/>
      <w:marLeft w:val="0"/>
      <w:marRight w:val="0"/>
      <w:marTop w:val="0"/>
      <w:marBottom w:val="0"/>
      <w:divBdr>
        <w:top w:val="none" w:sz="0" w:space="0" w:color="auto"/>
        <w:left w:val="none" w:sz="0" w:space="0" w:color="auto"/>
        <w:bottom w:val="none" w:sz="0" w:space="0" w:color="auto"/>
        <w:right w:val="none" w:sz="0" w:space="0" w:color="auto"/>
      </w:divBdr>
    </w:div>
    <w:div w:id="1063064842">
      <w:bodyDiv w:val="1"/>
      <w:marLeft w:val="0"/>
      <w:marRight w:val="0"/>
      <w:marTop w:val="0"/>
      <w:marBottom w:val="0"/>
      <w:divBdr>
        <w:top w:val="none" w:sz="0" w:space="0" w:color="auto"/>
        <w:left w:val="none" w:sz="0" w:space="0" w:color="auto"/>
        <w:bottom w:val="none" w:sz="0" w:space="0" w:color="auto"/>
        <w:right w:val="none" w:sz="0" w:space="0" w:color="auto"/>
      </w:divBdr>
    </w:div>
    <w:div w:id="1065107633">
      <w:bodyDiv w:val="1"/>
      <w:marLeft w:val="0"/>
      <w:marRight w:val="0"/>
      <w:marTop w:val="0"/>
      <w:marBottom w:val="0"/>
      <w:divBdr>
        <w:top w:val="none" w:sz="0" w:space="0" w:color="auto"/>
        <w:left w:val="none" w:sz="0" w:space="0" w:color="auto"/>
        <w:bottom w:val="none" w:sz="0" w:space="0" w:color="auto"/>
        <w:right w:val="none" w:sz="0" w:space="0" w:color="auto"/>
      </w:divBdr>
    </w:div>
    <w:div w:id="1076440324">
      <w:bodyDiv w:val="1"/>
      <w:marLeft w:val="0"/>
      <w:marRight w:val="0"/>
      <w:marTop w:val="0"/>
      <w:marBottom w:val="0"/>
      <w:divBdr>
        <w:top w:val="none" w:sz="0" w:space="0" w:color="auto"/>
        <w:left w:val="none" w:sz="0" w:space="0" w:color="auto"/>
        <w:bottom w:val="none" w:sz="0" w:space="0" w:color="auto"/>
        <w:right w:val="none" w:sz="0" w:space="0" w:color="auto"/>
      </w:divBdr>
    </w:div>
    <w:div w:id="1090278134">
      <w:bodyDiv w:val="1"/>
      <w:marLeft w:val="0"/>
      <w:marRight w:val="0"/>
      <w:marTop w:val="0"/>
      <w:marBottom w:val="0"/>
      <w:divBdr>
        <w:top w:val="none" w:sz="0" w:space="0" w:color="auto"/>
        <w:left w:val="none" w:sz="0" w:space="0" w:color="auto"/>
        <w:bottom w:val="none" w:sz="0" w:space="0" w:color="auto"/>
        <w:right w:val="none" w:sz="0" w:space="0" w:color="auto"/>
      </w:divBdr>
    </w:div>
    <w:div w:id="1109396012">
      <w:bodyDiv w:val="1"/>
      <w:marLeft w:val="0"/>
      <w:marRight w:val="0"/>
      <w:marTop w:val="0"/>
      <w:marBottom w:val="0"/>
      <w:divBdr>
        <w:top w:val="none" w:sz="0" w:space="0" w:color="auto"/>
        <w:left w:val="none" w:sz="0" w:space="0" w:color="auto"/>
        <w:bottom w:val="none" w:sz="0" w:space="0" w:color="auto"/>
        <w:right w:val="none" w:sz="0" w:space="0" w:color="auto"/>
      </w:divBdr>
    </w:div>
    <w:div w:id="1124494618">
      <w:bodyDiv w:val="1"/>
      <w:marLeft w:val="0"/>
      <w:marRight w:val="0"/>
      <w:marTop w:val="0"/>
      <w:marBottom w:val="0"/>
      <w:divBdr>
        <w:top w:val="none" w:sz="0" w:space="0" w:color="auto"/>
        <w:left w:val="none" w:sz="0" w:space="0" w:color="auto"/>
        <w:bottom w:val="none" w:sz="0" w:space="0" w:color="auto"/>
        <w:right w:val="none" w:sz="0" w:space="0" w:color="auto"/>
      </w:divBdr>
    </w:div>
    <w:div w:id="1219786447">
      <w:bodyDiv w:val="1"/>
      <w:marLeft w:val="0"/>
      <w:marRight w:val="0"/>
      <w:marTop w:val="0"/>
      <w:marBottom w:val="0"/>
      <w:divBdr>
        <w:top w:val="none" w:sz="0" w:space="0" w:color="auto"/>
        <w:left w:val="none" w:sz="0" w:space="0" w:color="auto"/>
        <w:bottom w:val="none" w:sz="0" w:space="0" w:color="auto"/>
        <w:right w:val="none" w:sz="0" w:space="0" w:color="auto"/>
      </w:divBdr>
    </w:div>
    <w:div w:id="1339505972">
      <w:bodyDiv w:val="1"/>
      <w:marLeft w:val="0"/>
      <w:marRight w:val="0"/>
      <w:marTop w:val="0"/>
      <w:marBottom w:val="0"/>
      <w:divBdr>
        <w:top w:val="none" w:sz="0" w:space="0" w:color="auto"/>
        <w:left w:val="none" w:sz="0" w:space="0" w:color="auto"/>
        <w:bottom w:val="none" w:sz="0" w:space="0" w:color="auto"/>
        <w:right w:val="none" w:sz="0" w:space="0" w:color="auto"/>
      </w:divBdr>
    </w:div>
    <w:div w:id="1426417892">
      <w:bodyDiv w:val="1"/>
      <w:marLeft w:val="0"/>
      <w:marRight w:val="0"/>
      <w:marTop w:val="0"/>
      <w:marBottom w:val="0"/>
      <w:divBdr>
        <w:top w:val="none" w:sz="0" w:space="0" w:color="auto"/>
        <w:left w:val="none" w:sz="0" w:space="0" w:color="auto"/>
        <w:bottom w:val="none" w:sz="0" w:space="0" w:color="auto"/>
        <w:right w:val="none" w:sz="0" w:space="0" w:color="auto"/>
      </w:divBdr>
    </w:div>
    <w:div w:id="1524854961">
      <w:bodyDiv w:val="1"/>
      <w:marLeft w:val="0"/>
      <w:marRight w:val="0"/>
      <w:marTop w:val="0"/>
      <w:marBottom w:val="0"/>
      <w:divBdr>
        <w:top w:val="none" w:sz="0" w:space="0" w:color="auto"/>
        <w:left w:val="none" w:sz="0" w:space="0" w:color="auto"/>
        <w:bottom w:val="none" w:sz="0" w:space="0" w:color="auto"/>
        <w:right w:val="none" w:sz="0" w:space="0" w:color="auto"/>
      </w:divBdr>
      <w:divsChild>
        <w:div w:id="1801416013">
          <w:marLeft w:val="0"/>
          <w:marRight w:val="0"/>
          <w:marTop w:val="0"/>
          <w:marBottom w:val="0"/>
          <w:divBdr>
            <w:top w:val="single" w:sz="2" w:space="0" w:color="E3E3E3"/>
            <w:left w:val="single" w:sz="2" w:space="0" w:color="E3E3E3"/>
            <w:bottom w:val="single" w:sz="2" w:space="0" w:color="E3E3E3"/>
            <w:right w:val="single" w:sz="2" w:space="0" w:color="E3E3E3"/>
          </w:divBdr>
          <w:divsChild>
            <w:div w:id="938024918">
              <w:marLeft w:val="0"/>
              <w:marRight w:val="0"/>
              <w:marTop w:val="100"/>
              <w:marBottom w:val="100"/>
              <w:divBdr>
                <w:top w:val="single" w:sz="2" w:space="0" w:color="E3E3E3"/>
                <w:left w:val="single" w:sz="2" w:space="0" w:color="E3E3E3"/>
                <w:bottom w:val="single" w:sz="2" w:space="0" w:color="E3E3E3"/>
                <w:right w:val="single" w:sz="2" w:space="0" w:color="E3E3E3"/>
              </w:divBdr>
              <w:divsChild>
                <w:div w:id="1757436355">
                  <w:marLeft w:val="0"/>
                  <w:marRight w:val="0"/>
                  <w:marTop w:val="0"/>
                  <w:marBottom w:val="0"/>
                  <w:divBdr>
                    <w:top w:val="single" w:sz="2" w:space="0" w:color="E3E3E3"/>
                    <w:left w:val="single" w:sz="2" w:space="0" w:color="E3E3E3"/>
                    <w:bottom w:val="single" w:sz="2" w:space="0" w:color="E3E3E3"/>
                    <w:right w:val="single" w:sz="2" w:space="0" w:color="E3E3E3"/>
                  </w:divBdr>
                  <w:divsChild>
                    <w:div w:id="593980947">
                      <w:marLeft w:val="0"/>
                      <w:marRight w:val="0"/>
                      <w:marTop w:val="0"/>
                      <w:marBottom w:val="0"/>
                      <w:divBdr>
                        <w:top w:val="single" w:sz="2" w:space="0" w:color="E3E3E3"/>
                        <w:left w:val="single" w:sz="2" w:space="0" w:color="E3E3E3"/>
                        <w:bottom w:val="single" w:sz="2" w:space="0" w:color="E3E3E3"/>
                        <w:right w:val="single" w:sz="2" w:space="0" w:color="E3E3E3"/>
                      </w:divBdr>
                      <w:divsChild>
                        <w:div w:id="1457682017">
                          <w:marLeft w:val="0"/>
                          <w:marRight w:val="0"/>
                          <w:marTop w:val="0"/>
                          <w:marBottom w:val="0"/>
                          <w:divBdr>
                            <w:top w:val="single" w:sz="2" w:space="0" w:color="E3E3E3"/>
                            <w:left w:val="single" w:sz="2" w:space="0" w:color="E3E3E3"/>
                            <w:bottom w:val="single" w:sz="2" w:space="0" w:color="E3E3E3"/>
                            <w:right w:val="single" w:sz="2" w:space="0" w:color="E3E3E3"/>
                          </w:divBdr>
                          <w:divsChild>
                            <w:div w:id="1589540968">
                              <w:marLeft w:val="0"/>
                              <w:marRight w:val="0"/>
                              <w:marTop w:val="0"/>
                              <w:marBottom w:val="0"/>
                              <w:divBdr>
                                <w:top w:val="single" w:sz="2" w:space="0" w:color="E3E3E3"/>
                                <w:left w:val="single" w:sz="2" w:space="0" w:color="E3E3E3"/>
                                <w:bottom w:val="single" w:sz="2" w:space="0" w:color="E3E3E3"/>
                                <w:right w:val="single" w:sz="2" w:space="0" w:color="E3E3E3"/>
                              </w:divBdr>
                              <w:divsChild>
                                <w:div w:id="2091464483">
                                  <w:marLeft w:val="0"/>
                                  <w:marRight w:val="0"/>
                                  <w:marTop w:val="0"/>
                                  <w:marBottom w:val="0"/>
                                  <w:divBdr>
                                    <w:top w:val="single" w:sz="2" w:space="0" w:color="E3E3E3"/>
                                    <w:left w:val="single" w:sz="2" w:space="0" w:color="E3E3E3"/>
                                    <w:bottom w:val="single" w:sz="2" w:space="0" w:color="E3E3E3"/>
                                    <w:right w:val="single" w:sz="2" w:space="0" w:color="E3E3E3"/>
                                  </w:divBdr>
                                  <w:divsChild>
                                    <w:div w:id="17233634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100637378">
          <w:marLeft w:val="0"/>
          <w:marRight w:val="0"/>
          <w:marTop w:val="0"/>
          <w:marBottom w:val="0"/>
          <w:divBdr>
            <w:top w:val="single" w:sz="2" w:space="0" w:color="E3E3E3"/>
            <w:left w:val="single" w:sz="2" w:space="0" w:color="E3E3E3"/>
            <w:bottom w:val="single" w:sz="2" w:space="0" w:color="E3E3E3"/>
            <w:right w:val="single" w:sz="2" w:space="0" w:color="E3E3E3"/>
          </w:divBdr>
          <w:divsChild>
            <w:div w:id="1390572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66894247">
                  <w:marLeft w:val="0"/>
                  <w:marRight w:val="0"/>
                  <w:marTop w:val="0"/>
                  <w:marBottom w:val="0"/>
                  <w:divBdr>
                    <w:top w:val="single" w:sz="2" w:space="0" w:color="E3E3E3"/>
                    <w:left w:val="single" w:sz="2" w:space="0" w:color="E3E3E3"/>
                    <w:bottom w:val="single" w:sz="2" w:space="0" w:color="E3E3E3"/>
                    <w:right w:val="single" w:sz="2" w:space="0" w:color="E3E3E3"/>
                  </w:divBdr>
                  <w:divsChild>
                    <w:div w:id="1068576455">
                      <w:marLeft w:val="0"/>
                      <w:marRight w:val="0"/>
                      <w:marTop w:val="0"/>
                      <w:marBottom w:val="0"/>
                      <w:divBdr>
                        <w:top w:val="single" w:sz="2" w:space="0" w:color="E3E3E3"/>
                        <w:left w:val="single" w:sz="2" w:space="0" w:color="E3E3E3"/>
                        <w:bottom w:val="single" w:sz="2" w:space="0" w:color="E3E3E3"/>
                        <w:right w:val="single" w:sz="2" w:space="0" w:color="E3E3E3"/>
                      </w:divBdr>
                      <w:divsChild>
                        <w:div w:id="1244333912">
                          <w:marLeft w:val="0"/>
                          <w:marRight w:val="0"/>
                          <w:marTop w:val="0"/>
                          <w:marBottom w:val="0"/>
                          <w:divBdr>
                            <w:top w:val="single" w:sz="2" w:space="0" w:color="E3E3E3"/>
                            <w:left w:val="single" w:sz="2" w:space="0" w:color="E3E3E3"/>
                            <w:bottom w:val="single" w:sz="2" w:space="0" w:color="E3E3E3"/>
                            <w:right w:val="single" w:sz="2" w:space="0" w:color="E3E3E3"/>
                          </w:divBdr>
                          <w:divsChild>
                            <w:div w:id="2040278468">
                              <w:marLeft w:val="0"/>
                              <w:marRight w:val="0"/>
                              <w:marTop w:val="0"/>
                              <w:marBottom w:val="0"/>
                              <w:divBdr>
                                <w:top w:val="single" w:sz="2" w:space="0" w:color="E3E3E3"/>
                                <w:left w:val="single" w:sz="2" w:space="0" w:color="E3E3E3"/>
                                <w:bottom w:val="single" w:sz="2" w:space="0" w:color="E3E3E3"/>
                                <w:right w:val="single" w:sz="2" w:space="0" w:color="E3E3E3"/>
                              </w:divBdr>
                              <w:divsChild>
                                <w:div w:id="15887266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31916513">
      <w:bodyDiv w:val="1"/>
      <w:marLeft w:val="0"/>
      <w:marRight w:val="0"/>
      <w:marTop w:val="0"/>
      <w:marBottom w:val="0"/>
      <w:divBdr>
        <w:top w:val="none" w:sz="0" w:space="0" w:color="auto"/>
        <w:left w:val="none" w:sz="0" w:space="0" w:color="auto"/>
        <w:bottom w:val="none" w:sz="0" w:space="0" w:color="auto"/>
        <w:right w:val="none" w:sz="0" w:space="0" w:color="auto"/>
      </w:divBdr>
    </w:div>
    <w:div w:id="1687946140">
      <w:bodyDiv w:val="1"/>
      <w:marLeft w:val="0"/>
      <w:marRight w:val="0"/>
      <w:marTop w:val="0"/>
      <w:marBottom w:val="0"/>
      <w:divBdr>
        <w:top w:val="none" w:sz="0" w:space="0" w:color="auto"/>
        <w:left w:val="none" w:sz="0" w:space="0" w:color="auto"/>
        <w:bottom w:val="none" w:sz="0" w:space="0" w:color="auto"/>
        <w:right w:val="none" w:sz="0" w:space="0" w:color="auto"/>
      </w:divBdr>
    </w:div>
    <w:div w:id="1705667961">
      <w:bodyDiv w:val="1"/>
      <w:marLeft w:val="0"/>
      <w:marRight w:val="0"/>
      <w:marTop w:val="0"/>
      <w:marBottom w:val="0"/>
      <w:divBdr>
        <w:top w:val="none" w:sz="0" w:space="0" w:color="auto"/>
        <w:left w:val="none" w:sz="0" w:space="0" w:color="auto"/>
        <w:bottom w:val="none" w:sz="0" w:space="0" w:color="auto"/>
        <w:right w:val="none" w:sz="0" w:space="0" w:color="auto"/>
      </w:divBdr>
    </w:div>
    <w:div w:id="1726025275">
      <w:bodyDiv w:val="1"/>
      <w:marLeft w:val="0"/>
      <w:marRight w:val="0"/>
      <w:marTop w:val="0"/>
      <w:marBottom w:val="0"/>
      <w:divBdr>
        <w:top w:val="none" w:sz="0" w:space="0" w:color="auto"/>
        <w:left w:val="none" w:sz="0" w:space="0" w:color="auto"/>
        <w:bottom w:val="none" w:sz="0" w:space="0" w:color="auto"/>
        <w:right w:val="none" w:sz="0" w:space="0" w:color="auto"/>
      </w:divBdr>
    </w:div>
    <w:div w:id="2068334189">
      <w:bodyDiv w:val="1"/>
      <w:marLeft w:val="0"/>
      <w:marRight w:val="0"/>
      <w:marTop w:val="0"/>
      <w:marBottom w:val="0"/>
      <w:divBdr>
        <w:top w:val="none" w:sz="0" w:space="0" w:color="auto"/>
        <w:left w:val="none" w:sz="0" w:space="0" w:color="auto"/>
        <w:bottom w:val="none" w:sz="0" w:space="0" w:color="auto"/>
        <w:right w:val="none" w:sz="0" w:space="0" w:color="auto"/>
      </w:divBdr>
      <w:divsChild>
        <w:div w:id="1071121632">
          <w:marLeft w:val="0"/>
          <w:marRight w:val="0"/>
          <w:marTop w:val="0"/>
          <w:marBottom w:val="0"/>
          <w:divBdr>
            <w:top w:val="single" w:sz="2" w:space="0" w:color="E3E3E3"/>
            <w:left w:val="single" w:sz="2" w:space="0" w:color="E3E3E3"/>
            <w:bottom w:val="single" w:sz="2" w:space="0" w:color="E3E3E3"/>
            <w:right w:val="single" w:sz="2" w:space="0" w:color="E3E3E3"/>
          </w:divBdr>
          <w:divsChild>
            <w:div w:id="139615864">
              <w:marLeft w:val="0"/>
              <w:marRight w:val="0"/>
              <w:marTop w:val="100"/>
              <w:marBottom w:val="100"/>
              <w:divBdr>
                <w:top w:val="single" w:sz="2" w:space="0" w:color="E3E3E3"/>
                <w:left w:val="single" w:sz="2" w:space="0" w:color="E3E3E3"/>
                <w:bottom w:val="single" w:sz="2" w:space="0" w:color="E3E3E3"/>
                <w:right w:val="single" w:sz="2" w:space="0" w:color="E3E3E3"/>
              </w:divBdr>
              <w:divsChild>
                <w:div w:id="1048409944">
                  <w:marLeft w:val="0"/>
                  <w:marRight w:val="0"/>
                  <w:marTop w:val="0"/>
                  <w:marBottom w:val="0"/>
                  <w:divBdr>
                    <w:top w:val="single" w:sz="2" w:space="0" w:color="E3E3E3"/>
                    <w:left w:val="single" w:sz="2" w:space="0" w:color="E3E3E3"/>
                    <w:bottom w:val="single" w:sz="2" w:space="0" w:color="E3E3E3"/>
                    <w:right w:val="single" w:sz="2" w:space="0" w:color="E3E3E3"/>
                  </w:divBdr>
                  <w:divsChild>
                    <w:div w:id="95372124">
                      <w:marLeft w:val="0"/>
                      <w:marRight w:val="0"/>
                      <w:marTop w:val="0"/>
                      <w:marBottom w:val="0"/>
                      <w:divBdr>
                        <w:top w:val="single" w:sz="2" w:space="0" w:color="E3E3E3"/>
                        <w:left w:val="single" w:sz="2" w:space="0" w:color="E3E3E3"/>
                        <w:bottom w:val="single" w:sz="2" w:space="0" w:color="E3E3E3"/>
                        <w:right w:val="single" w:sz="2" w:space="0" w:color="E3E3E3"/>
                      </w:divBdr>
                      <w:divsChild>
                        <w:div w:id="520894091">
                          <w:marLeft w:val="0"/>
                          <w:marRight w:val="0"/>
                          <w:marTop w:val="0"/>
                          <w:marBottom w:val="0"/>
                          <w:divBdr>
                            <w:top w:val="single" w:sz="2" w:space="0" w:color="E3E3E3"/>
                            <w:left w:val="single" w:sz="2" w:space="0" w:color="E3E3E3"/>
                            <w:bottom w:val="single" w:sz="2" w:space="0" w:color="E3E3E3"/>
                            <w:right w:val="single" w:sz="2" w:space="0" w:color="E3E3E3"/>
                          </w:divBdr>
                          <w:divsChild>
                            <w:div w:id="1395657966">
                              <w:marLeft w:val="0"/>
                              <w:marRight w:val="0"/>
                              <w:marTop w:val="0"/>
                              <w:marBottom w:val="0"/>
                              <w:divBdr>
                                <w:top w:val="single" w:sz="2" w:space="0" w:color="E3E3E3"/>
                                <w:left w:val="single" w:sz="2" w:space="0" w:color="E3E3E3"/>
                                <w:bottom w:val="single" w:sz="2" w:space="0" w:color="E3E3E3"/>
                                <w:right w:val="single" w:sz="2" w:space="0" w:color="E3E3E3"/>
                              </w:divBdr>
                              <w:divsChild>
                                <w:div w:id="1102259758">
                                  <w:marLeft w:val="0"/>
                                  <w:marRight w:val="0"/>
                                  <w:marTop w:val="0"/>
                                  <w:marBottom w:val="0"/>
                                  <w:divBdr>
                                    <w:top w:val="single" w:sz="2" w:space="0" w:color="E3E3E3"/>
                                    <w:left w:val="single" w:sz="2" w:space="0" w:color="E3E3E3"/>
                                    <w:bottom w:val="single" w:sz="2" w:space="0" w:color="E3E3E3"/>
                                    <w:right w:val="single" w:sz="2" w:space="0" w:color="E3E3E3"/>
                                  </w:divBdr>
                                  <w:divsChild>
                                    <w:div w:id="573930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24592170">
          <w:marLeft w:val="0"/>
          <w:marRight w:val="0"/>
          <w:marTop w:val="0"/>
          <w:marBottom w:val="0"/>
          <w:divBdr>
            <w:top w:val="single" w:sz="2" w:space="0" w:color="E3E3E3"/>
            <w:left w:val="single" w:sz="2" w:space="0" w:color="E3E3E3"/>
            <w:bottom w:val="single" w:sz="2" w:space="0" w:color="E3E3E3"/>
            <w:right w:val="single" w:sz="2" w:space="0" w:color="E3E3E3"/>
          </w:divBdr>
          <w:divsChild>
            <w:div w:id="546845245">
              <w:marLeft w:val="0"/>
              <w:marRight w:val="0"/>
              <w:marTop w:val="100"/>
              <w:marBottom w:val="100"/>
              <w:divBdr>
                <w:top w:val="single" w:sz="2" w:space="0" w:color="E3E3E3"/>
                <w:left w:val="single" w:sz="2" w:space="0" w:color="E3E3E3"/>
                <w:bottom w:val="single" w:sz="2" w:space="0" w:color="E3E3E3"/>
                <w:right w:val="single" w:sz="2" w:space="0" w:color="E3E3E3"/>
              </w:divBdr>
              <w:divsChild>
                <w:div w:id="2105806289">
                  <w:marLeft w:val="0"/>
                  <w:marRight w:val="0"/>
                  <w:marTop w:val="0"/>
                  <w:marBottom w:val="0"/>
                  <w:divBdr>
                    <w:top w:val="single" w:sz="2" w:space="0" w:color="E3E3E3"/>
                    <w:left w:val="single" w:sz="2" w:space="0" w:color="E3E3E3"/>
                    <w:bottom w:val="single" w:sz="2" w:space="0" w:color="E3E3E3"/>
                    <w:right w:val="single" w:sz="2" w:space="0" w:color="E3E3E3"/>
                  </w:divBdr>
                  <w:divsChild>
                    <w:div w:id="2063598278">
                      <w:marLeft w:val="0"/>
                      <w:marRight w:val="0"/>
                      <w:marTop w:val="0"/>
                      <w:marBottom w:val="0"/>
                      <w:divBdr>
                        <w:top w:val="single" w:sz="2" w:space="0" w:color="E3E3E3"/>
                        <w:left w:val="single" w:sz="2" w:space="0" w:color="E3E3E3"/>
                        <w:bottom w:val="single" w:sz="2" w:space="0" w:color="E3E3E3"/>
                        <w:right w:val="single" w:sz="2" w:space="0" w:color="E3E3E3"/>
                      </w:divBdr>
                      <w:divsChild>
                        <w:div w:id="1823498490">
                          <w:marLeft w:val="0"/>
                          <w:marRight w:val="0"/>
                          <w:marTop w:val="0"/>
                          <w:marBottom w:val="0"/>
                          <w:divBdr>
                            <w:top w:val="single" w:sz="2" w:space="0" w:color="E3E3E3"/>
                            <w:left w:val="single" w:sz="2" w:space="0" w:color="E3E3E3"/>
                            <w:bottom w:val="single" w:sz="2" w:space="0" w:color="E3E3E3"/>
                            <w:right w:val="single" w:sz="2" w:space="0" w:color="E3E3E3"/>
                          </w:divBdr>
                          <w:divsChild>
                            <w:div w:id="753629949">
                              <w:marLeft w:val="0"/>
                              <w:marRight w:val="0"/>
                              <w:marTop w:val="0"/>
                              <w:marBottom w:val="0"/>
                              <w:divBdr>
                                <w:top w:val="single" w:sz="2" w:space="0" w:color="E3E3E3"/>
                                <w:left w:val="single" w:sz="2" w:space="0" w:color="E3E3E3"/>
                                <w:bottom w:val="single" w:sz="2" w:space="0" w:color="E3E3E3"/>
                                <w:right w:val="single" w:sz="2" w:space="0" w:color="E3E3E3"/>
                              </w:divBdr>
                              <w:divsChild>
                                <w:div w:id="4359461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126270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customXml" Target="../customXml/item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customXml" Target="../customXml/item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ustomXml" Target="../customXml/item1.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ravi/Library/Containers/com.microsoft.Word/Data/Library/Application%20Support/Microsoft/Office/16.0/DTS/en-CZ%7b04EE5652-1F67-DD47-BFC7-896E6F666783%7d/%7b7E24BEC3-9133-D141-8C46-B51F201A8D89%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74ECDE9B9583142A6473A00196C523E" ma:contentTypeVersion="16" ma:contentTypeDescription="Create a new document." ma:contentTypeScope="" ma:versionID="c24d8d1c14a2bc8e414fad85885782b4">
  <xsd:schema xmlns:xsd="http://www.w3.org/2001/XMLSchema" xmlns:xs="http://www.w3.org/2001/XMLSchema" xmlns:p="http://schemas.microsoft.com/office/2006/metadata/properties" xmlns:ns1="http://schemas.microsoft.com/sharepoint/v3" xmlns:ns2="8109ef50-1950-4b90-8d35-04598de68862" xmlns:ns3="2f5f9f01-2ac8-4d68-9ee6-b04cb8b7dc33" targetNamespace="http://schemas.microsoft.com/office/2006/metadata/properties" ma:root="true" ma:fieldsID="a6a8727cefd54777ec8ba2d82885b914" ns1:_="" ns2:_="" ns3:_="">
    <xsd:import namespace="http://schemas.microsoft.com/sharepoint/v3"/>
    <xsd:import namespace="8109ef50-1950-4b90-8d35-04598de68862"/>
    <xsd:import namespace="2f5f9f01-2ac8-4d68-9ee6-b04cb8b7dc3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1:_ip_UnifiedCompliancePolicyProperties" minOccurs="0"/>
                <xsd:element ref="ns1:_ip_UnifiedCompliancePolicyUIAction"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hidden="true" ma:internalName="_ip_UnifiedCompliancePolicyProperties">
      <xsd:simpleType>
        <xsd:restriction base="dms:Note"/>
      </xsd:simpleType>
    </xsd:element>
    <xsd:element name="_ip_UnifiedCompliancePolicyUIAction" ma:index="1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109ef50-1950-4b90-8d35-04598de688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54101172-0cdf-4a4d-852d-90099e45c587" ma:termSetId="09814cd3-568e-fe90-9814-8d621ff8fb84" ma:anchorId="fba54fb3-c3e1-fe81-a776-ca4b69148c4d" ma:open="true" ma:isKeyword="false">
      <xsd:complexType>
        <xsd:sequence>
          <xsd:element ref="pc:Terms" minOccurs="0" maxOccurs="1"/>
        </xsd:sequence>
      </xsd:complexType>
    </xsd:element>
    <xsd:element name="MediaServiceOCR" ma:index="2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f5f9f01-2ac8-4d68-9ee6-b04cb8b7dc3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5d90c06-cc93-4643-97c3-dc463b889422}" ma:internalName="TaxCatchAll" ma:showField="CatchAllData" ma:web="2f5f9f01-2ac8-4d68-9ee6-b04cb8b7dc3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8109ef50-1950-4b90-8d35-04598de68862">
      <Terms xmlns="http://schemas.microsoft.com/office/infopath/2007/PartnerControls"/>
    </lcf76f155ced4ddcb4097134ff3c332f>
    <TaxCatchAll xmlns="2f5f9f01-2ac8-4d68-9ee6-b04cb8b7dc33" xsi:nil="true"/>
  </documentManagement>
</p:properties>
</file>

<file path=customXml/itemProps1.xml><?xml version="1.0" encoding="utf-8"?>
<ds:datastoreItem xmlns:ds="http://schemas.openxmlformats.org/officeDocument/2006/customXml" ds:itemID="{E2039B5D-306B-46CB-9008-5A631D0D9632}"/>
</file>

<file path=customXml/itemProps2.xml><?xml version="1.0" encoding="utf-8"?>
<ds:datastoreItem xmlns:ds="http://schemas.openxmlformats.org/officeDocument/2006/customXml" ds:itemID="{C65F8683-7929-4599-BE86-393B5BED5E8A}"/>
</file>

<file path=customXml/itemProps3.xml><?xml version="1.0" encoding="utf-8"?>
<ds:datastoreItem xmlns:ds="http://schemas.openxmlformats.org/officeDocument/2006/customXml" ds:itemID="{FD5D023B-7A3B-4E91-ACB2-F41B6B800A2D}"/>
</file>

<file path=docProps/app.xml><?xml version="1.0" encoding="utf-8"?>
<Properties xmlns="http://schemas.openxmlformats.org/officeDocument/2006/extended-properties" xmlns:vt="http://schemas.openxmlformats.org/officeDocument/2006/docPropsVTypes">
  <Template>{7E24BEC3-9133-D141-8C46-B51F201A8D89}tf10002081.dotx</Template>
  <TotalTime>1</TotalTime>
  <Pages>7</Pages>
  <Words>1662</Words>
  <Characters>9678</Characters>
  <Application>Microsoft Office Word</Application>
  <DocSecurity>0</DocSecurity>
  <Lines>460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Praveen Kumar Madhava Rao</cp:lastModifiedBy>
  <cp:revision>2</cp:revision>
  <dcterms:created xsi:type="dcterms:W3CDTF">2024-03-07T07:29:00Z</dcterms:created>
  <dcterms:modified xsi:type="dcterms:W3CDTF">2024-03-07T07:29:00Z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y fmtid="{D5CDD505-2E9C-101B-9397-08002B2CF9AE}" pid="3" name="ContentTypeId">
    <vt:lpwstr>0x010100674ECDE9B9583142A6473A00196C523E</vt:lpwstr>
  </property>
</Properties>
</file>